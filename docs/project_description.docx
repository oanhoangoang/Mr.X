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ED053E" w:rsidRDefault="00ED053E" w:rsidP="0088782A"/>
    <w:sdt>
      <w:sdtPr>
        <w:id w:val="14882407"/>
        <w:docPartObj>
          <w:docPartGallery w:val="Cover Pages"/>
          <w:docPartUnique/>
        </w:docPartObj>
      </w:sdtPr>
      <w:sdtEndPr/>
      <w:sdtContent>
        <w:p w:rsidR="0088782A" w:rsidRDefault="0088782A" w:rsidP="0088782A"/>
        <w:p w:rsidR="0088782A" w:rsidRDefault="0088782A" w:rsidP="0088782A"/>
        <w:p w:rsidR="0088782A" w:rsidRDefault="0088782A" w:rsidP="0088782A"/>
        <w:tbl>
          <w:tblPr>
            <w:tblpPr w:leftFromText="187" w:rightFromText="187" w:vertAnchor="page" w:horzAnchor="margin" w:tblpY="5867"/>
            <w:tblW w:w="5000" w:type="pct"/>
            <w:tblLook w:val="04A0" w:firstRow="1" w:lastRow="0" w:firstColumn="1" w:lastColumn="0" w:noHBand="0" w:noVBand="1"/>
          </w:tblPr>
          <w:tblGrid>
            <w:gridCol w:w="9389"/>
          </w:tblGrid>
          <w:tr w:rsidR="0088782A" w:rsidTr="003B7DB6">
            <w:tc>
              <w:tcPr>
                <w:tcW w:w="0" w:type="auto"/>
                <w:vAlign w:val="center"/>
              </w:tcPr>
              <w:p w:rsidR="0088782A" w:rsidRPr="00773CDF" w:rsidRDefault="00C74582" w:rsidP="006C12EF">
                <w:pPr>
                  <w:pStyle w:val="KhngDncch"/>
                  <w:jc w:val="right"/>
                  <w:rPr>
                    <w:rFonts w:ascii="Arial" w:hAnsi="Arial" w:cs="Arial"/>
                    <w:b/>
                    <w:bCs/>
                    <w:caps/>
                    <w:sz w:val="72"/>
                    <w:szCs w:val="72"/>
                  </w:rPr>
                </w:pPr>
                <w:sdt>
                  <w:sdtPr>
                    <w:rPr>
                      <w:rFonts w:ascii="Arial" w:hAnsi="Arial" w:cs="Arial"/>
                      <w:b/>
                      <w:bCs/>
                      <w:caps/>
                      <w:color w:val="9F2936" w:themeColor="accent2"/>
                      <w:sz w:val="72"/>
                      <w:szCs w:val="72"/>
                    </w:rPr>
                    <w:alias w:val="Titl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6B2DC2">
                      <w:rPr>
                        <w:rFonts w:ascii="Arial" w:hAnsi="Arial" w:cs="Arial"/>
                        <w:b/>
                        <w:bCs/>
                        <w:caps/>
                        <w:color w:val="9F2936" w:themeColor="accent2"/>
                        <w:sz w:val="72"/>
                        <w:szCs w:val="72"/>
                      </w:rPr>
                      <w:t>Mr.X</w:t>
                    </w:r>
                  </w:sdtContent>
                </w:sdt>
              </w:p>
            </w:tc>
          </w:tr>
          <w:tr w:rsidR="0088782A" w:rsidTr="003B7DB6">
            <w:tc>
              <w:tcPr>
                <w:tcW w:w="0" w:type="auto"/>
                <w:vAlign w:val="center"/>
              </w:tcPr>
              <w:p w:rsidR="0088782A" w:rsidRPr="003B7DB6" w:rsidRDefault="00891572" w:rsidP="006C12EF">
                <w:pPr>
                  <w:pStyle w:val="KhngDncch"/>
                  <w:ind w:right="110"/>
                  <w:jc w:val="right"/>
                  <w:rPr>
                    <w:i/>
                    <w:color w:val="7F7F7F" w:themeColor="background1" w:themeShade="7F"/>
                  </w:rPr>
                </w:pPr>
                <w:r w:rsidRPr="00891572">
                  <w:rPr>
                    <w:i/>
                    <w:color w:val="9F2936" w:themeColor="accent2"/>
                    <w:sz w:val="52"/>
                  </w:rPr>
                  <w:t>W</w:t>
                </w:r>
                <w:bookmarkStart w:id="0" w:name="_GoBack"/>
                <w:bookmarkEnd w:id="0"/>
                <w:r>
                  <w:rPr>
                    <w:i/>
                    <w:color w:val="9F2936" w:themeColor="accent2"/>
                    <w:sz w:val="52"/>
                  </w:rPr>
                  <w:t>indows D</w:t>
                </w:r>
                <w:r w:rsidRPr="00891572">
                  <w:rPr>
                    <w:i/>
                    <w:color w:val="9F2936" w:themeColor="accent2"/>
                    <w:sz w:val="52"/>
                  </w:rPr>
                  <w:t>es</w:t>
                </w:r>
                <w:r>
                  <w:rPr>
                    <w:i/>
                    <w:color w:val="9F2936" w:themeColor="accent2"/>
                    <w:sz w:val="52"/>
                  </w:rPr>
                  <w:t>ktop Game</w:t>
                </w:r>
                <w:r w:rsidR="006C12EF">
                  <w:rPr>
                    <w:i/>
                    <w:color w:val="9F2936" w:themeColor="accent2"/>
                    <w:sz w:val="52"/>
                  </w:rPr>
                  <w:t xml:space="preserve"> </w:t>
                </w:r>
              </w:p>
            </w:tc>
          </w:tr>
        </w:tbl>
        <w:tbl>
          <w:tblPr>
            <w:tblStyle w:val="LiBang"/>
            <w:tblpPr w:leftFromText="180" w:rightFromText="180" w:vertAnchor="text" w:horzAnchor="page" w:tblpX="1794" w:tblpY="10493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418"/>
            <w:gridCol w:w="3971"/>
          </w:tblGrid>
          <w:tr w:rsidR="00DF5034" w:rsidRPr="003B7DB6" w:rsidTr="00D058A0">
            <w:tc>
              <w:tcPr>
                <w:tcW w:w="5418" w:type="dxa"/>
              </w:tcPr>
              <w:p w:rsidR="00DF5034" w:rsidRPr="003B7DB6" w:rsidRDefault="00DF5034" w:rsidP="00D058A0">
                <w:r w:rsidRPr="003B7DB6">
                  <w:t>Người lập văn bản :</w:t>
                </w:r>
              </w:p>
            </w:tc>
            <w:tc>
              <w:tcPr>
                <w:tcW w:w="3971" w:type="dxa"/>
              </w:tcPr>
              <w:p w:rsidR="009D52D3" w:rsidRPr="003B7DB6" w:rsidRDefault="006C12EF" w:rsidP="006C12EF">
                <w:r>
                  <w:t xml:space="preserve">     </w:t>
                </w:r>
                <w:r w:rsidR="00DF5034" w:rsidRPr="003B7DB6">
                  <w:t>Phê duyệt bởi:</w:t>
                </w:r>
              </w:p>
            </w:tc>
          </w:tr>
          <w:tr w:rsidR="00DF5034" w:rsidRPr="003B7DB6" w:rsidTr="00D058A0">
            <w:trPr>
              <w:trHeight w:val="797"/>
            </w:trPr>
            <w:tc>
              <w:tcPr>
                <w:tcW w:w="5418" w:type="dxa"/>
              </w:tcPr>
              <w:p w:rsidR="00DF5034" w:rsidRPr="003B7DB6" w:rsidRDefault="009D52D3" w:rsidP="00D058A0">
                <w:pPr>
                  <w:rPr>
                    <w:i/>
                  </w:rPr>
                </w:pPr>
                <w:r>
                  <w:rPr>
                    <w:i/>
                  </w:rPr>
                  <w:t>Ph</w:t>
                </w:r>
                <w:r w:rsidRPr="009D52D3">
                  <w:rPr>
                    <w:i/>
                  </w:rPr>
                  <w:t>ạ</w:t>
                </w:r>
                <w:r>
                  <w:rPr>
                    <w:i/>
                  </w:rPr>
                  <w:t>m Th</w:t>
                </w:r>
                <w:r w:rsidRPr="009D52D3">
                  <w:rPr>
                    <w:i/>
                  </w:rPr>
                  <w:t>ị</w:t>
                </w:r>
                <w:r>
                  <w:rPr>
                    <w:i/>
                  </w:rPr>
                  <w:t xml:space="preserve"> Oanh</w:t>
                </w:r>
              </w:p>
            </w:tc>
            <w:tc>
              <w:tcPr>
                <w:tcW w:w="3971" w:type="dxa"/>
              </w:tcPr>
              <w:p w:rsidR="00DF5034" w:rsidRPr="003B7DB6" w:rsidRDefault="00891572" w:rsidP="00891572">
                <w:pPr>
                  <w:rPr>
                    <w:i/>
                  </w:rPr>
                </w:pPr>
                <w:r>
                  <w:rPr>
                    <w:i/>
                  </w:rPr>
                  <w:t xml:space="preserve">     </w:t>
                </w:r>
                <w:r w:rsidR="009D52D3">
                  <w:rPr>
                    <w:i/>
                  </w:rPr>
                  <w:t>Luy</w:t>
                </w:r>
                <w:r w:rsidR="009D52D3" w:rsidRPr="009D52D3">
                  <w:rPr>
                    <w:i/>
                  </w:rPr>
                  <w:t>ệ</w:t>
                </w:r>
                <w:r w:rsidR="009D52D3">
                  <w:rPr>
                    <w:i/>
                  </w:rPr>
                  <w:t>n B</w:t>
                </w:r>
                <w:r w:rsidR="009D52D3" w:rsidRPr="009D52D3">
                  <w:rPr>
                    <w:i/>
                  </w:rPr>
                  <w:t>ả</w:t>
                </w:r>
                <w:r w:rsidR="009D52D3">
                  <w:rPr>
                    <w:i/>
                  </w:rPr>
                  <w:t>o Anh</w:t>
                </w:r>
              </w:p>
            </w:tc>
          </w:tr>
        </w:tbl>
        <w:p w:rsidR="00D058A0" w:rsidRDefault="006C5325" w:rsidP="0088782A">
          <w:r>
            <w:rPr>
              <w:noProof/>
              <w:szCs w:val="20"/>
            </w:rPr>
            <mc:AlternateContent>
              <mc:Choice Requires="wps">
                <w:drawing>
                  <wp:anchor distT="0" distB="0" distL="114300" distR="114300" simplePos="0" relativeHeight="251723264" behindDoc="0" locked="0" layoutInCell="1" allowOverlap="1" wp14:anchorId="0EF15518" wp14:editId="5B5A41E0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2746571</wp:posOffset>
                    </wp:positionV>
                    <wp:extent cx="5380893" cy="762000"/>
                    <wp:effectExtent l="0" t="0" r="0" b="0"/>
                    <wp:wrapNone/>
                    <wp:docPr id="1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80893" cy="76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782A" w:rsidRPr="003B7DB6" w:rsidRDefault="006C12EF" w:rsidP="003B7DB6">
                                <w:pPr>
                                  <w:pStyle w:val="APROPOSALTO"/>
                                  <w:rPr>
                                    <w:i w:val="0"/>
                                    <w:color w:val="000000" w:themeColor="text1"/>
                                    <w:sz w:val="36"/>
                                  </w:rPr>
                                </w:pPr>
                                <w:r>
                                  <w:rPr>
                                    <w:i w:val="0"/>
                                    <w:color w:val="000000" w:themeColor="text1"/>
                                    <w:sz w:val="36"/>
                                  </w:rPr>
                                  <w:t>Spring 2016</w:t>
                                </w:r>
                              </w:p>
                              <w:p w:rsidR="00D058A0" w:rsidRPr="003B7DB6" w:rsidRDefault="006C12EF" w:rsidP="003B7DB6">
                                <w:pPr>
                                  <w:pStyle w:val="APROPOSALTO"/>
                                  <w:rPr>
                                    <w:i w:val="0"/>
                                    <w:color w:val="000000" w:themeColor="text1"/>
                                    <w:sz w:val="36"/>
                                  </w:rPr>
                                </w:pPr>
                                <w:r>
                                  <w:rPr>
                                    <w:i w:val="0"/>
                                    <w:color w:val="000000" w:themeColor="text1"/>
                                    <w:sz w:val="36"/>
                                  </w:rPr>
                                  <w:t>28/03</w:t>
                                </w:r>
                                <w:r w:rsidR="00D058A0" w:rsidRPr="003B7DB6">
                                  <w:rPr>
                                    <w:i w:val="0"/>
                                    <w:color w:val="000000" w:themeColor="text1"/>
                                    <w:sz w:val="36"/>
                                  </w:rPr>
                                  <w:t>/</w:t>
                                </w:r>
                                <w:r>
                                  <w:rPr>
                                    <w:i w:val="0"/>
                                    <w:color w:val="000000" w:themeColor="text1"/>
                                    <w:sz w:val="36"/>
                                  </w:rPr>
                                  <w:t>2016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F155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72.5pt;margin-top:216.25pt;width:423.7pt;height:60pt;z-index:251723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" filled="f" fillcolor="#fde5cc [660]" stroked="f">
                    <v:textbox>
                      <w:txbxContent>
                        <w:p w:rsidR="0088782A" w:rsidRPr="003B7DB6" w:rsidRDefault="006C12EF" w:rsidP="003B7DB6">
                          <w:pPr>
                            <w:pStyle w:val="APROPOSALTO"/>
                            <w:rPr>
                              <w:i w:val="0"/>
                              <w:color w:val="000000" w:themeColor="text1"/>
                              <w:sz w:val="36"/>
                            </w:rPr>
                          </w:pPr>
                          <w:r>
                            <w:rPr>
                              <w:i w:val="0"/>
                              <w:color w:val="000000" w:themeColor="text1"/>
                              <w:sz w:val="36"/>
                            </w:rPr>
                            <w:t>Spring 2016</w:t>
                          </w:r>
                        </w:p>
                        <w:p w:rsidR="00D058A0" w:rsidRPr="003B7DB6" w:rsidRDefault="006C12EF" w:rsidP="003B7DB6">
                          <w:pPr>
                            <w:pStyle w:val="APROPOSALTO"/>
                            <w:rPr>
                              <w:i w:val="0"/>
                              <w:color w:val="000000" w:themeColor="text1"/>
                              <w:sz w:val="36"/>
                            </w:rPr>
                          </w:pPr>
                          <w:r>
                            <w:rPr>
                              <w:i w:val="0"/>
                              <w:color w:val="000000" w:themeColor="text1"/>
                              <w:sz w:val="36"/>
                            </w:rPr>
                            <w:t>28/03</w:t>
                          </w:r>
                          <w:r w:rsidR="00D058A0" w:rsidRPr="003B7DB6">
                            <w:rPr>
                              <w:i w:val="0"/>
                              <w:color w:val="000000" w:themeColor="text1"/>
                              <w:sz w:val="36"/>
                            </w:rPr>
                            <w:t>/</w:t>
                          </w:r>
                          <w:r>
                            <w:rPr>
                              <w:i w:val="0"/>
                              <w:color w:val="000000" w:themeColor="text1"/>
                              <w:sz w:val="36"/>
                            </w:rPr>
                            <w:t>2016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88782A">
            <w:br w:type="page"/>
          </w:r>
        </w:p>
        <w:p w:rsidR="006C12EF" w:rsidRPr="00621D28" w:rsidRDefault="006C12EF" w:rsidP="006C12EF">
          <w:pPr>
            <w:pStyle w:val="oancuaDanhsach"/>
            <w:numPr>
              <w:ilvl w:val="0"/>
              <w:numId w:val="3"/>
            </w:numPr>
            <w:rPr>
              <w:b/>
              <w:sz w:val="28"/>
              <w:szCs w:val="28"/>
            </w:rPr>
          </w:pPr>
          <w:r w:rsidRPr="00621D28">
            <w:rPr>
              <w:b/>
              <w:sz w:val="28"/>
              <w:szCs w:val="28"/>
            </w:rPr>
            <w:lastRenderedPageBreak/>
            <w:t>Tổng quan:</w:t>
          </w:r>
        </w:p>
        <w:p w:rsidR="00E4190B" w:rsidRDefault="00215E57" w:rsidP="00E4190B">
          <w:pPr>
            <w:pStyle w:val="oancuaDanhsach"/>
            <w:numPr>
              <w:ilvl w:val="1"/>
              <w:numId w:val="3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>Thông tin</w:t>
          </w:r>
          <w:r w:rsidR="00F1656B">
            <w:rPr>
              <w:sz w:val="28"/>
              <w:szCs w:val="28"/>
            </w:rPr>
            <w:t xml:space="preserve"> nhóm</w:t>
          </w:r>
          <w:r w:rsidR="006C12EF" w:rsidRPr="00CC7460">
            <w:rPr>
              <w:sz w:val="28"/>
              <w:szCs w:val="28"/>
            </w:rPr>
            <w:t>:</w:t>
          </w:r>
          <w:r w:rsidR="009D52D3">
            <w:rPr>
              <w:sz w:val="28"/>
              <w:szCs w:val="28"/>
            </w:rPr>
            <w:t xml:space="preserve"> </w:t>
          </w:r>
        </w:p>
        <w:p w:rsidR="00135FB5" w:rsidRDefault="00135FB5" w:rsidP="00CC7460">
          <w:pPr>
            <w:pStyle w:val="oancuaDanhsach"/>
            <w:ind w:left="792"/>
            <w:rPr>
              <w:sz w:val="28"/>
              <w:szCs w:val="28"/>
            </w:rPr>
          </w:pPr>
        </w:p>
        <w:p w:rsidR="00CC7460" w:rsidRDefault="007E3CA7" w:rsidP="00CC7460">
          <w:pPr>
            <w:pStyle w:val="oancuaDanhsach"/>
            <w:ind w:left="792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- </w:t>
          </w:r>
          <w:r w:rsidR="00F34AF7">
            <w:rPr>
              <w:sz w:val="28"/>
              <w:szCs w:val="28"/>
            </w:rPr>
            <w:t xml:space="preserve">Tên nhóm: </w:t>
          </w:r>
          <w:r w:rsidR="009D52D3">
            <w:rPr>
              <w:sz w:val="28"/>
              <w:szCs w:val="28"/>
            </w:rPr>
            <w:t>Fantastic 4</w:t>
          </w:r>
        </w:p>
        <w:p w:rsidR="007E3CA7" w:rsidRDefault="00E35113" w:rsidP="00CC7460">
          <w:pPr>
            <w:pStyle w:val="oancuaDanhsach"/>
            <w:ind w:left="792"/>
            <w:rPr>
              <w:sz w:val="28"/>
              <w:szCs w:val="28"/>
            </w:rPr>
          </w:pPr>
          <w:r>
            <w:rPr>
              <w:sz w:val="28"/>
              <w:szCs w:val="28"/>
            </w:rPr>
            <w:t>- Bao gồm các</w:t>
          </w:r>
          <w:r w:rsidR="007E3CA7">
            <w:rPr>
              <w:sz w:val="28"/>
              <w:szCs w:val="28"/>
            </w:rPr>
            <w:t xml:space="preserve"> thành viên: </w:t>
          </w:r>
        </w:p>
        <w:p w:rsidR="007E3CA7" w:rsidRPr="00CC7460" w:rsidRDefault="007E3CA7" w:rsidP="00CC7460">
          <w:pPr>
            <w:pStyle w:val="oancuaDanhsach"/>
            <w:ind w:left="792"/>
            <w:rPr>
              <w:sz w:val="28"/>
              <w:szCs w:val="28"/>
            </w:rPr>
          </w:pPr>
        </w:p>
        <w:tbl>
          <w:tblPr>
            <w:tblStyle w:val="LiBang"/>
            <w:tblW w:w="8424" w:type="dxa"/>
            <w:jc w:val="center"/>
            <w:tblLook w:val="04A0" w:firstRow="1" w:lastRow="0" w:firstColumn="1" w:lastColumn="0" w:noHBand="0" w:noVBand="1"/>
          </w:tblPr>
          <w:tblGrid>
            <w:gridCol w:w="714"/>
            <w:gridCol w:w="2615"/>
            <w:gridCol w:w="1421"/>
            <w:gridCol w:w="1756"/>
            <w:gridCol w:w="1918"/>
          </w:tblGrid>
          <w:tr w:rsidR="00681C0F" w:rsidRPr="00CC7460" w:rsidTr="00681C0F">
            <w:trPr>
              <w:jc w:val="center"/>
            </w:trPr>
            <w:tc>
              <w:tcPr>
                <w:tcW w:w="714" w:type="dxa"/>
              </w:tcPr>
              <w:p w:rsidR="00681C0F" w:rsidRPr="00CC7460" w:rsidRDefault="00681C0F" w:rsidP="00681C0F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 w:rsidRPr="00CC7460">
                  <w:rPr>
                    <w:sz w:val="28"/>
                    <w:szCs w:val="28"/>
                  </w:rPr>
                  <w:t>STT</w:t>
                </w:r>
              </w:p>
            </w:tc>
            <w:tc>
              <w:tcPr>
                <w:tcW w:w="2620" w:type="dxa"/>
              </w:tcPr>
              <w:p w:rsidR="00681C0F" w:rsidRPr="00CC7460" w:rsidRDefault="00681C0F" w:rsidP="00E4190B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 w:rsidRPr="00CC7460">
                  <w:rPr>
                    <w:sz w:val="28"/>
                    <w:szCs w:val="28"/>
                  </w:rPr>
                  <w:t>Họ và tên</w:t>
                </w:r>
              </w:p>
            </w:tc>
            <w:tc>
              <w:tcPr>
                <w:tcW w:w="1422" w:type="dxa"/>
              </w:tcPr>
              <w:p w:rsidR="00681C0F" w:rsidRPr="00CC7460" w:rsidRDefault="00681C0F" w:rsidP="00E4190B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MSSV</w:t>
                </w:r>
              </w:p>
            </w:tc>
            <w:tc>
              <w:tcPr>
                <w:tcW w:w="1747" w:type="dxa"/>
              </w:tcPr>
              <w:p w:rsidR="00681C0F" w:rsidRPr="00CC7460" w:rsidRDefault="00681C0F" w:rsidP="00E4190B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 w:rsidRPr="00CC7460">
                  <w:rPr>
                    <w:sz w:val="28"/>
                    <w:szCs w:val="28"/>
                  </w:rPr>
                  <w:t>SĐT</w:t>
                </w:r>
              </w:p>
            </w:tc>
            <w:tc>
              <w:tcPr>
                <w:tcW w:w="1921" w:type="dxa"/>
              </w:tcPr>
              <w:p w:rsidR="00681C0F" w:rsidRPr="00CC7460" w:rsidRDefault="00681C0F" w:rsidP="00E4190B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 w:rsidRPr="00CC7460">
                  <w:rPr>
                    <w:sz w:val="28"/>
                    <w:szCs w:val="28"/>
                  </w:rPr>
                  <w:t>Chức vụ</w:t>
                </w:r>
              </w:p>
            </w:tc>
          </w:tr>
          <w:tr w:rsidR="00681C0F" w:rsidRPr="00CC7460" w:rsidTr="00681C0F">
            <w:trPr>
              <w:jc w:val="center"/>
            </w:trPr>
            <w:tc>
              <w:tcPr>
                <w:tcW w:w="714" w:type="dxa"/>
              </w:tcPr>
              <w:p w:rsidR="00681C0F" w:rsidRPr="00CC7460" w:rsidRDefault="00681C0F" w:rsidP="00681C0F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 w:rsidRPr="00CC7460">
                  <w:rPr>
                    <w:sz w:val="28"/>
                    <w:szCs w:val="28"/>
                  </w:rPr>
                  <w:t>1</w:t>
                </w:r>
              </w:p>
            </w:tc>
            <w:tc>
              <w:tcPr>
                <w:tcW w:w="2620" w:type="dxa"/>
              </w:tcPr>
              <w:p w:rsidR="00681C0F" w:rsidRPr="00CC7460" w:rsidRDefault="009D52D3" w:rsidP="00E4190B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Ph</w:t>
                </w:r>
                <w:r w:rsidRPr="009D52D3">
                  <w:rPr>
                    <w:sz w:val="28"/>
                    <w:szCs w:val="28"/>
                  </w:rPr>
                  <w:t>ạ</w:t>
                </w:r>
                <w:r>
                  <w:rPr>
                    <w:sz w:val="28"/>
                    <w:szCs w:val="28"/>
                  </w:rPr>
                  <w:t>m Th</w:t>
                </w:r>
                <w:r w:rsidRPr="009D52D3">
                  <w:rPr>
                    <w:sz w:val="28"/>
                    <w:szCs w:val="28"/>
                  </w:rPr>
                  <w:t>ị</w:t>
                </w:r>
                <w:r>
                  <w:rPr>
                    <w:sz w:val="28"/>
                    <w:szCs w:val="28"/>
                  </w:rPr>
                  <w:t xml:space="preserve"> Oanh</w:t>
                </w:r>
              </w:p>
            </w:tc>
            <w:tc>
              <w:tcPr>
                <w:tcW w:w="1422" w:type="dxa"/>
              </w:tcPr>
              <w:p w:rsidR="00681C0F" w:rsidRPr="00CC7460" w:rsidRDefault="009D52D3" w:rsidP="00E4190B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SE04853</w:t>
                </w:r>
              </w:p>
            </w:tc>
            <w:tc>
              <w:tcPr>
                <w:tcW w:w="1747" w:type="dxa"/>
              </w:tcPr>
              <w:p w:rsidR="00681C0F" w:rsidRPr="00CC7460" w:rsidRDefault="00DA0B70" w:rsidP="00E4190B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0962873142</w:t>
                </w:r>
              </w:p>
            </w:tc>
            <w:tc>
              <w:tcPr>
                <w:tcW w:w="1921" w:type="dxa"/>
              </w:tcPr>
              <w:p w:rsidR="00681C0F" w:rsidRPr="00CC7460" w:rsidRDefault="00681C0F" w:rsidP="00E4190B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 w:rsidRPr="00CC7460">
                  <w:rPr>
                    <w:sz w:val="28"/>
                    <w:szCs w:val="28"/>
                  </w:rPr>
                  <w:t>Leader</w:t>
                </w:r>
              </w:p>
            </w:tc>
          </w:tr>
          <w:tr w:rsidR="00681C0F" w:rsidRPr="00CC7460" w:rsidTr="00681C0F">
            <w:trPr>
              <w:jc w:val="center"/>
            </w:trPr>
            <w:tc>
              <w:tcPr>
                <w:tcW w:w="714" w:type="dxa"/>
              </w:tcPr>
              <w:p w:rsidR="00681C0F" w:rsidRPr="00CC7460" w:rsidRDefault="00681C0F" w:rsidP="00681C0F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 w:rsidRPr="00CC7460">
                  <w:rPr>
                    <w:sz w:val="28"/>
                    <w:szCs w:val="28"/>
                  </w:rPr>
                  <w:t>2</w:t>
                </w:r>
              </w:p>
            </w:tc>
            <w:tc>
              <w:tcPr>
                <w:tcW w:w="2620" w:type="dxa"/>
              </w:tcPr>
              <w:p w:rsidR="00681C0F" w:rsidRPr="00CC7460" w:rsidRDefault="009D52D3" w:rsidP="00E4190B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Nguy</w:t>
                </w:r>
                <w:r w:rsidRPr="009D52D3">
                  <w:rPr>
                    <w:sz w:val="28"/>
                    <w:szCs w:val="28"/>
                  </w:rPr>
                  <w:t>ễ</w:t>
                </w:r>
                <w:r>
                  <w:rPr>
                    <w:sz w:val="28"/>
                    <w:szCs w:val="28"/>
                  </w:rPr>
                  <w:t>n Kh</w:t>
                </w:r>
                <w:r w:rsidRPr="009D52D3">
                  <w:rPr>
                    <w:sz w:val="28"/>
                    <w:szCs w:val="28"/>
                  </w:rPr>
                  <w:t>á</w:t>
                </w:r>
                <w:r>
                  <w:rPr>
                    <w:sz w:val="28"/>
                    <w:szCs w:val="28"/>
                  </w:rPr>
                  <w:t>nh Vi</w:t>
                </w:r>
                <w:r w:rsidRPr="009D52D3">
                  <w:rPr>
                    <w:sz w:val="28"/>
                    <w:szCs w:val="28"/>
                  </w:rPr>
                  <w:t>ệ</w:t>
                </w:r>
                <w:r>
                  <w:rPr>
                    <w:sz w:val="28"/>
                    <w:szCs w:val="28"/>
                  </w:rPr>
                  <w:t>t</w:t>
                </w:r>
              </w:p>
            </w:tc>
            <w:tc>
              <w:tcPr>
                <w:tcW w:w="1422" w:type="dxa"/>
              </w:tcPr>
              <w:p w:rsidR="00681C0F" w:rsidRPr="00CC7460" w:rsidRDefault="00DA0B70" w:rsidP="00E4190B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 w:rsidRPr="00DA0B70">
                  <w:rPr>
                    <w:sz w:val="28"/>
                    <w:szCs w:val="28"/>
                  </w:rPr>
                  <w:t>SE04597</w:t>
                </w:r>
              </w:p>
            </w:tc>
            <w:tc>
              <w:tcPr>
                <w:tcW w:w="1747" w:type="dxa"/>
              </w:tcPr>
              <w:p w:rsidR="00681C0F" w:rsidRPr="00CC7460" w:rsidRDefault="00DA0B70" w:rsidP="00E4190B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 w:rsidRPr="00DA0B70">
                  <w:rPr>
                    <w:sz w:val="28"/>
                    <w:szCs w:val="28"/>
                  </w:rPr>
                  <w:t>0943932969</w:t>
                </w:r>
              </w:p>
            </w:tc>
            <w:tc>
              <w:tcPr>
                <w:tcW w:w="1921" w:type="dxa"/>
              </w:tcPr>
              <w:p w:rsidR="00681C0F" w:rsidRPr="00CC7460" w:rsidRDefault="00681C0F" w:rsidP="00E4190B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 w:rsidRPr="00CC7460">
                  <w:rPr>
                    <w:sz w:val="28"/>
                    <w:szCs w:val="28"/>
                  </w:rPr>
                  <w:t>Thư kí</w:t>
                </w:r>
              </w:p>
            </w:tc>
          </w:tr>
          <w:tr w:rsidR="00681C0F" w:rsidRPr="00CC7460" w:rsidTr="00681C0F">
            <w:trPr>
              <w:jc w:val="center"/>
            </w:trPr>
            <w:tc>
              <w:tcPr>
                <w:tcW w:w="714" w:type="dxa"/>
              </w:tcPr>
              <w:p w:rsidR="00681C0F" w:rsidRPr="00CC7460" w:rsidRDefault="00681C0F" w:rsidP="00681C0F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 w:rsidRPr="00CC7460">
                  <w:rPr>
                    <w:sz w:val="28"/>
                    <w:szCs w:val="28"/>
                  </w:rPr>
                  <w:t>3</w:t>
                </w:r>
              </w:p>
            </w:tc>
            <w:tc>
              <w:tcPr>
                <w:tcW w:w="2620" w:type="dxa"/>
              </w:tcPr>
              <w:p w:rsidR="00681C0F" w:rsidRPr="00CC7460" w:rsidRDefault="009D52D3" w:rsidP="00E4190B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H</w:t>
                </w:r>
                <w:r w:rsidRPr="009D52D3">
                  <w:rPr>
                    <w:sz w:val="28"/>
                    <w:szCs w:val="28"/>
                  </w:rPr>
                  <w:t>ồ</w:t>
                </w:r>
                <w:r>
                  <w:rPr>
                    <w:sz w:val="28"/>
                    <w:szCs w:val="28"/>
                  </w:rPr>
                  <w:t xml:space="preserve"> H</w:t>
                </w:r>
                <w:r w:rsidRPr="009D52D3">
                  <w:rPr>
                    <w:sz w:val="28"/>
                    <w:szCs w:val="28"/>
                  </w:rPr>
                  <w:t>oàn</w:t>
                </w:r>
                <w:r>
                  <w:rPr>
                    <w:sz w:val="28"/>
                    <w:szCs w:val="28"/>
                  </w:rPr>
                  <w:t>g H</w:t>
                </w:r>
                <w:r w:rsidRPr="009D52D3">
                  <w:rPr>
                    <w:sz w:val="28"/>
                    <w:szCs w:val="28"/>
                  </w:rPr>
                  <w:t>iệ</w:t>
                </w:r>
                <w:r>
                  <w:rPr>
                    <w:sz w:val="28"/>
                    <w:szCs w:val="28"/>
                  </w:rPr>
                  <w:t xml:space="preserve">p </w:t>
                </w:r>
              </w:p>
            </w:tc>
            <w:tc>
              <w:tcPr>
                <w:tcW w:w="1422" w:type="dxa"/>
              </w:tcPr>
              <w:p w:rsidR="00681C0F" w:rsidRPr="00CC7460" w:rsidRDefault="00DA0B70" w:rsidP="00E4190B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 w:rsidRPr="00DA0B70">
                  <w:rPr>
                    <w:sz w:val="28"/>
                    <w:szCs w:val="28"/>
                  </w:rPr>
                  <w:t>SE04809</w:t>
                </w:r>
              </w:p>
            </w:tc>
            <w:tc>
              <w:tcPr>
                <w:tcW w:w="1747" w:type="dxa"/>
              </w:tcPr>
              <w:p w:rsidR="00681C0F" w:rsidRPr="00CC7460" w:rsidRDefault="00C74582" w:rsidP="00E4190B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 w:rsidRPr="00C74582">
                  <w:rPr>
                    <w:sz w:val="28"/>
                    <w:szCs w:val="28"/>
                  </w:rPr>
                  <w:t>0981349669</w:t>
                </w:r>
              </w:p>
            </w:tc>
            <w:tc>
              <w:tcPr>
                <w:tcW w:w="1921" w:type="dxa"/>
              </w:tcPr>
              <w:p w:rsidR="00681C0F" w:rsidRPr="00CC7460" w:rsidRDefault="00681C0F" w:rsidP="00E4190B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 w:rsidRPr="00CC7460">
                  <w:rPr>
                    <w:sz w:val="28"/>
                    <w:szCs w:val="28"/>
                  </w:rPr>
                  <w:t>Thành viên</w:t>
                </w:r>
              </w:p>
            </w:tc>
          </w:tr>
          <w:tr w:rsidR="00681C0F" w:rsidRPr="00CC7460" w:rsidTr="00681C0F">
            <w:trPr>
              <w:jc w:val="center"/>
            </w:trPr>
            <w:tc>
              <w:tcPr>
                <w:tcW w:w="714" w:type="dxa"/>
              </w:tcPr>
              <w:p w:rsidR="00681C0F" w:rsidRPr="00CC7460" w:rsidRDefault="00681C0F" w:rsidP="00681C0F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 w:rsidRPr="00CC7460">
                  <w:rPr>
                    <w:sz w:val="28"/>
                    <w:szCs w:val="28"/>
                  </w:rPr>
                  <w:t>4</w:t>
                </w:r>
              </w:p>
            </w:tc>
            <w:tc>
              <w:tcPr>
                <w:tcW w:w="2620" w:type="dxa"/>
              </w:tcPr>
              <w:p w:rsidR="00681C0F" w:rsidRPr="00CC7460" w:rsidRDefault="009D52D3" w:rsidP="00E4190B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Gi</w:t>
                </w:r>
                <w:r w:rsidRPr="009D52D3">
                  <w:rPr>
                    <w:sz w:val="28"/>
                    <w:szCs w:val="28"/>
                  </w:rPr>
                  <w:t>ả</w:t>
                </w:r>
                <w:r>
                  <w:rPr>
                    <w:sz w:val="28"/>
                    <w:szCs w:val="28"/>
                  </w:rPr>
                  <w:t>n Qu</w:t>
                </w:r>
                <w:r w:rsidRPr="009D52D3">
                  <w:rPr>
                    <w:sz w:val="28"/>
                    <w:szCs w:val="28"/>
                  </w:rPr>
                  <w:t>ố</w:t>
                </w:r>
                <w:r>
                  <w:rPr>
                    <w:sz w:val="28"/>
                    <w:szCs w:val="28"/>
                  </w:rPr>
                  <w:t>c Anh</w:t>
                </w:r>
              </w:p>
            </w:tc>
            <w:tc>
              <w:tcPr>
                <w:tcW w:w="1422" w:type="dxa"/>
              </w:tcPr>
              <w:p w:rsidR="00681C0F" w:rsidRPr="00CC7460" w:rsidRDefault="007A2B0E" w:rsidP="00E4190B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SE</w:t>
                </w:r>
                <w:r w:rsidRPr="007A2B0E">
                  <w:rPr>
                    <w:sz w:val="28"/>
                    <w:szCs w:val="28"/>
                  </w:rPr>
                  <w:t>04763</w:t>
                </w:r>
              </w:p>
            </w:tc>
            <w:tc>
              <w:tcPr>
                <w:tcW w:w="1747" w:type="dxa"/>
              </w:tcPr>
              <w:p w:rsidR="00681C0F" w:rsidRPr="00CC7460" w:rsidRDefault="007A2B0E" w:rsidP="00E4190B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 w:rsidRPr="007A2B0E">
                  <w:rPr>
                    <w:sz w:val="28"/>
                    <w:szCs w:val="28"/>
                  </w:rPr>
                  <w:t>01256402477</w:t>
                </w:r>
              </w:p>
            </w:tc>
            <w:tc>
              <w:tcPr>
                <w:tcW w:w="1921" w:type="dxa"/>
              </w:tcPr>
              <w:p w:rsidR="00681C0F" w:rsidRPr="00CC7460" w:rsidRDefault="00681C0F" w:rsidP="00E4190B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 w:rsidRPr="00CC7460">
                  <w:rPr>
                    <w:sz w:val="28"/>
                    <w:szCs w:val="28"/>
                  </w:rPr>
                  <w:t>Thành Viên</w:t>
                </w:r>
              </w:p>
            </w:tc>
          </w:tr>
          <w:tr w:rsidR="00681C0F" w:rsidRPr="00CC7460" w:rsidTr="00681C0F">
            <w:trPr>
              <w:jc w:val="center"/>
            </w:trPr>
            <w:tc>
              <w:tcPr>
                <w:tcW w:w="714" w:type="dxa"/>
              </w:tcPr>
              <w:p w:rsidR="00681C0F" w:rsidRPr="00CC7460" w:rsidRDefault="00681C0F" w:rsidP="00681C0F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 w:rsidRPr="00CC7460">
                  <w:rPr>
                    <w:sz w:val="28"/>
                    <w:szCs w:val="28"/>
                  </w:rPr>
                  <w:t>5</w:t>
                </w:r>
              </w:p>
            </w:tc>
            <w:tc>
              <w:tcPr>
                <w:tcW w:w="2620" w:type="dxa"/>
              </w:tcPr>
              <w:p w:rsidR="00681C0F" w:rsidRPr="00CC7460" w:rsidRDefault="00681C0F" w:rsidP="00E4190B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1422" w:type="dxa"/>
              </w:tcPr>
              <w:p w:rsidR="00681C0F" w:rsidRPr="00CC7460" w:rsidRDefault="00681C0F" w:rsidP="00E4190B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1747" w:type="dxa"/>
              </w:tcPr>
              <w:p w:rsidR="00681C0F" w:rsidRPr="00CC7460" w:rsidRDefault="00681C0F" w:rsidP="00E4190B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1921" w:type="dxa"/>
              </w:tcPr>
              <w:p w:rsidR="00681C0F" w:rsidRPr="00CC7460" w:rsidRDefault="00681C0F" w:rsidP="00E4190B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 w:rsidRPr="00CC7460">
                  <w:rPr>
                    <w:sz w:val="28"/>
                    <w:szCs w:val="28"/>
                  </w:rPr>
                  <w:t>Thành Viên</w:t>
                </w:r>
              </w:p>
            </w:tc>
          </w:tr>
          <w:tr w:rsidR="00681C0F" w:rsidRPr="00CC7460" w:rsidTr="00681C0F">
            <w:trPr>
              <w:jc w:val="center"/>
            </w:trPr>
            <w:tc>
              <w:tcPr>
                <w:tcW w:w="714" w:type="dxa"/>
              </w:tcPr>
              <w:p w:rsidR="00681C0F" w:rsidRPr="00CC7460" w:rsidRDefault="00681C0F" w:rsidP="00681C0F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 w:rsidRPr="00CC7460">
                  <w:rPr>
                    <w:sz w:val="28"/>
                    <w:szCs w:val="28"/>
                  </w:rPr>
                  <w:t>6</w:t>
                </w:r>
              </w:p>
            </w:tc>
            <w:tc>
              <w:tcPr>
                <w:tcW w:w="2620" w:type="dxa"/>
              </w:tcPr>
              <w:p w:rsidR="00681C0F" w:rsidRPr="00CC7460" w:rsidRDefault="009D52D3" w:rsidP="00E4190B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Luy</w:t>
                </w:r>
                <w:r w:rsidRPr="009D52D3">
                  <w:rPr>
                    <w:sz w:val="28"/>
                    <w:szCs w:val="28"/>
                  </w:rPr>
                  <w:t>ệ</w:t>
                </w:r>
                <w:r>
                  <w:rPr>
                    <w:sz w:val="28"/>
                    <w:szCs w:val="28"/>
                  </w:rPr>
                  <w:t>n B</w:t>
                </w:r>
                <w:r w:rsidRPr="009D52D3">
                  <w:rPr>
                    <w:sz w:val="28"/>
                    <w:szCs w:val="28"/>
                  </w:rPr>
                  <w:t>ả</w:t>
                </w:r>
                <w:r>
                  <w:rPr>
                    <w:sz w:val="28"/>
                    <w:szCs w:val="28"/>
                  </w:rPr>
                  <w:t>o Anh</w:t>
                </w:r>
              </w:p>
            </w:tc>
            <w:tc>
              <w:tcPr>
                <w:tcW w:w="1422" w:type="dxa"/>
              </w:tcPr>
              <w:p w:rsidR="00681C0F" w:rsidRPr="00CC7460" w:rsidRDefault="00681C0F" w:rsidP="00E4190B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1747" w:type="dxa"/>
              </w:tcPr>
              <w:p w:rsidR="00681C0F" w:rsidRPr="00CC7460" w:rsidRDefault="00681C0F" w:rsidP="00E4190B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1921" w:type="dxa"/>
              </w:tcPr>
              <w:p w:rsidR="00681C0F" w:rsidRPr="00CC7460" w:rsidRDefault="00681C0F" w:rsidP="00E4190B">
                <w:pPr>
                  <w:pStyle w:val="oancuaDanhsach"/>
                  <w:ind w:left="0"/>
                  <w:jc w:val="center"/>
                  <w:rPr>
                    <w:sz w:val="28"/>
                    <w:szCs w:val="28"/>
                  </w:rPr>
                </w:pPr>
                <w:r w:rsidRPr="00CC7460">
                  <w:rPr>
                    <w:sz w:val="28"/>
                    <w:szCs w:val="28"/>
                  </w:rPr>
                  <w:t>Support</w:t>
                </w:r>
              </w:p>
            </w:tc>
          </w:tr>
        </w:tbl>
        <w:p w:rsidR="00CC7460" w:rsidRDefault="00CC7460" w:rsidP="00E4190B">
          <w:pPr>
            <w:pStyle w:val="oancuaDanhsach"/>
            <w:ind w:left="792"/>
          </w:pPr>
        </w:p>
        <w:p w:rsidR="00CC7460" w:rsidRPr="00CC7460" w:rsidRDefault="00215E57" w:rsidP="00CC7460">
          <w:pPr>
            <w:pStyle w:val="oancuaDanhsach"/>
            <w:numPr>
              <w:ilvl w:val="1"/>
              <w:numId w:val="3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Thông tin</w:t>
          </w:r>
          <w:r w:rsidR="00CC7460" w:rsidRPr="00CC7460">
            <w:rPr>
              <w:sz w:val="28"/>
              <w:szCs w:val="28"/>
            </w:rPr>
            <w:t xml:space="preserve"> dự án:</w:t>
          </w:r>
        </w:p>
        <w:p w:rsidR="00CC7460" w:rsidRDefault="00CC7460" w:rsidP="00621D28">
          <w:pPr>
            <w:pStyle w:val="ThngthngWeb"/>
            <w:spacing w:before="0" w:beforeAutospacing="0" w:after="0" w:afterAutospacing="0" w:line="360" w:lineRule="auto"/>
            <w:ind w:left="360"/>
            <w:textAlignment w:val="baseline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- </w:t>
          </w:r>
          <w:r w:rsidRPr="00CC7460">
            <w:rPr>
              <w:color w:val="000000"/>
              <w:sz w:val="28"/>
              <w:szCs w:val="28"/>
            </w:rPr>
            <w:t>Tên chương trình</w:t>
          </w:r>
          <w:r>
            <w:rPr>
              <w:color w:val="000000"/>
              <w:sz w:val="28"/>
              <w:szCs w:val="28"/>
            </w:rPr>
            <w:t xml:space="preserve"> :</w:t>
          </w:r>
          <w:r w:rsidR="004B033F">
            <w:rPr>
              <w:color w:val="000000"/>
              <w:sz w:val="28"/>
              <w:szCs w:val="28"/>
            </w:rPr>
            <w:t xml:space="preserve"> </w:t>
          </w:r>
          <w:r w:rsidR="007A2B0E">
            <w:rPr>
              <w:color w:val="000000"/>
              <w:sz w:val="28"/>
              <w:szCs w:val="28"/>
            </w:rPr>
            <w:t>Mr.X (Tr</w:t>
          </w:r>
          <w:r w:rsidR="007A2B0E" w:rsidRPr="007A2B0E">
            <w:rPr>
              <w:color w:val="000000"/>
              <w:sz w:val="28"/>
              <w:szCs w:val="28"/>
            </w:rPr>
            <w:t>ò</w:t>
          </w:r>
          <w:r w:rsidR="007A2B0E">
            <w:rPr>
              <w:color w:val="000000"/>
              <w:sz w:val="28"/>
              <w:szCs w:val="28"/>
            </w:rPr>
            <w:t xml:space="preserve"> ch</w:t>
          </w:r>
          <w:r w:rsidR="007A2B0E" w:rsidRPr="007A2B0E">
            <w:rPr>
              <w:color w:val="000000"/>
              <w:sz w:val="28"/>
              <w:szCs w:val="28"/>
            </w:rPr>
            <w:t>ơ</w:t>
          </w:r>
          <w:r w:rsidR="007A2B0E">
            <w:rPr>
              <w:color w:val="000000"/>
              <w:sz w:val="28"/>
              <w:szCs w:val="28"/>
            </w:rPr>
            <w:t>i)</w:t>
          </w:r>
        </w:p>
        <w:p w:rsidR="00CC7460" w:rsidRPr="00CC7460" w:rsidRDefault="009D52D3" w:rsidP="00621D28">
          <w:pPr>
            <w:pStyle w:val="ThngthngWeb"/>
            <w:spacing w:before="0" w:beforeAutospacing="0" w:after="0" w:afterAutospacing="0" w:line="360" w:lineRule="auto"/>
            <w:ind w:left="360"/>
            <w:textAlignment w:val="baseline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- Ngôn ngữ lập trình : C#</w:t>
          </w:r>
        </w:p>
        <w:p w:rsidR="00CC7460" w:rsidRPr="00CC7460" w:rsidRDefault="00CC7460" w:rsidP="00621D28">
          <w:pPr>
            <w:pStyle w:val="ThngthngWeb"/>
            <w:spacing w:before="0" w:beforeAutospacing="0" w:after="0" w:afterAutospacing="0" w:line="360" w:lineRule="auto"/>
            <w:ind w:left="360"/>
            <w:textAlignment w:val="baseline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- Phần mềm chạy trên nền tảng :</w:t>
          </w:r>
          <w:r w:rsidR="009D52D3">
            <w:rPr>
              <w:color w:val="000000"/>
              <w:sz w:val="28"/>
              <w:szCs w:val="28"/>
            </w:rPr>
            <w:t xml:space="preserve"> </w:t>
          </w:r>
          <w:r w:rsidR="009D52D3" w:rsidRPr="009D52D3">
            <w:rPr>
              <w:color w:val="000000"/>
              <w:sz w:val="28"/>
              <w:szCs w:val="28"/>
            </w:rPr>
            <w:t>W</w:t>
          </w:r>
          <w:r w:rsidR="009D52D3">
            <w:rPr>
              <w:color w:val="000000"/>
              <w:sz w:val="28"/>
              <w:szCs w:val="28"/>
            </w:rPr>
            <w:t>indows</w:t>
          </w:r>
        </w:p>
        <w:p w:rsidR="00CC7460" w:rsidRPr="00CC7460" w:rsidRDefault="00CC7460" w:rsidP="00621D28">
          <w:pPr>
            <w:pStyle w:val="ThngthngWeb"/>
            <w:spacing w:before="0" w:beforeAutospacing="0" w:after="0" w:afterAutospacing="0" w:line="360" w:lineRule="auto"/>
            <w:ind w:left="360"/>
            <w:textAlignment w:val="baseline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- Các</w:t>
          </w:r>
          <w:r w:rsidRPr="00CC7460">
            <w:rPr>
              <w:color w:val="000000"/>
              <w:sz w:val="28"/>
              <w:szCs w:val="28"/>
            </w:rPr>
            <w:t xml:space="preserve"> thư viện ngoài</w:t>
          </w:r>
          <w:r>
            <w:rPr>
              <w:color w:val="000000"/>
              <w:sz w:val="28"/>
              <w:szCs w:val="28"/>
            </w:rPr>
            <w:t xml:space="preserve"> sử dụng</w:t>
          </w:r>
          <w:r w:rsidRPr="00CC7460">
            <w:rPr>
              <w:color w:val="000000"/>
              <w:sz w:val="28"/>
              <w:szCs w:val="28"/>
            </w:rPr>
            <w:t>:</w:t>
          </w:r>
        </w:p>
        <w:p w:rsidR="00CC7460" w:rsidRDefault="00CC7460" w:rsidP="00621D28">
          <w:pPr>
            <w:pStyle w:val="ThngthngWeb"/>
            <w:spacing w:before="0" w:beforeAutospacing="0" w:after="0" w:afterAutospacing="0" w:line="360" w:lineRule="auto"/>
            <w:ind w:left="360"/>
            <w:textAlignment w:val="baseline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- </w:t>
          </w:r>
          <w:r w:rsidRPr="00CC7460">
            <w:rPr>
              <w:color w:val="000000"/>
              <w:sz w:val="28"/>
              <w:szCs w:val="28"/>
            </w:rPr>
            <w:t>Yêu cầu cấu hình tối thiếu:</w:t>
          </w:r>
          <w:r w:rsidR="00DA0B70">
            <w:rPr>
              <w:color w:val="000000"/>
              <w:sz w:val="28"/>
              <w:szCs w:val="28"/>
            </w:rPr>
            <w:t xml:space="preserve"> .NET Framework 4.5</w:t>
          </w:r>
        </w:p>
        <w:p w:rsidR="00A75038" w:rsidRDefault="00A75038" w:rsidP="00621D28">
          <w:pPr>
            <w:pStyle w:val="ThngthngWeb"/>
            <w:spacing w:before="0" w:beforeAutospacing="0" w:after="0" w:afterAutospacing="0" w:line="360" w:lineRule="auto"/>
            <w:ind w:left="360"/>
            <w:textAlignment w:val="baseline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- Thời gian </w:t>
          </w:r>
          <w:r w:rsidR="008A73E0">
            <w:rPr>
              <w:color w:val="000000"/>
              <w:sz w:val="28"/>
              <w:szCs w:val="28"/>
            </w:rPr>
            <w:t>thực hiện</w:t>
          </w:r>
          <w:r w:rsidR="007A2B0E">
            <w:rPr>
              <w:color w:val="000000"/>
              <w:sz w:val="28"/>
              <w:szCs w:val="28"/>
            </w:rPr>
            <w:t xml:space="preserve"> từ ngày 4/4 đến ngày 12/5/2016</w:t>
          </w:r>
        </w:p>
        <w:p w:rsidR="008A73E0" w:rsidRDefault="008A73E0" w:rsidP="00621D28">
          <w:pPr>
            <w:pStyle w:val="ThngthngWeb"/>
            <w:spacing w:before="0" w:beforeAutospacing="0" w:after="0" w:afterAutospacing="0" w:line="360" w:lineRule="auto"/>
            <w:ind w:left="360"/>
            <w:textAlignment w:val="baseline"/>
            <w:rPr>
              <w:color w:val="000000"/>
              <w:sz w:val="28"/>
              <w:szCs w:val="28"/>
            </w:rPr>
          </w:pPr>
        </w:p>
        <w:p w:rsidR="00A75038" w:rsidRDefault="00A75038">
          <w:pPr>
            <w:rPr>
              <w:rFonts w:eastAsia="Times New Roman"/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br w:type="page"/>
          </w:r>
        </w:p>
        <w:p w:rsidR="00A75038" w:rsidRPr="00E3169E" w:rsidRDefault="00A75038" w:rsidP="00E3169E">
          <w:pPr>
            <w:pStyle w:val="ThngthngWeb"/>
            <w:numPr>
              <w:ilvl w:val="0"/>
              <w:numId w:val="3"/>
            </w:numPr>
            <w:spacing w:before="0" w:beforeAutospacing="0" w:after="0" w:afterAutospacing="0" w:line="360" w:lineRule="auto"/>
            <w:textAlignment w:val="baseline"/>
            <w:rPr>
              <w:b/>
              <w:color w:val="000000"/>
              <w:sz w:val="28"/>
              <w:szCs w:val="28"/>
            </w:rPr>
          </w:pPr>
          <w:r w:rsidRPr="00A75038">
            <w:rPr>
              <w:b/>
              <w:color w:val="000000"/>
              <w:sz w:val="28"/>
              <w:szCs w:val="28"/>
            </w:rPr>
            <w:lastRenderedPageBreak/>
            <w:t>Mô tả chung:</w:t>
          </w:r>
        </w:p>
        <w:p w:rsidR="00C74582" w:rsidRDefault="00DA0B70" w:rsidP="00A75038">
          <w:pPr>
            <w:pStyle w:val="ThngthngWeb"/>
            <w:spacing w:before="0" w:beforeAutospacing="0" w:after="0" w:afterAutospacing="0" w:line="360" w:lineRule="auto"/>
            <w:ind w:left="360"/>
            <w:textAlignment w:val="baseline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Tr</w:t>
          </w:r>
          <w:r w:rsidRPr="00DA0B70">
            <w:rPr>
              <w:color w:val="000000"/>
              <w:sz w:val="28"/>
              <w:szCs w:val="28"/>
            </w:rPr>
            <w:t>ò</w:t>
          </w:r>
          <w:r>
            <w:rPr>
              <w:color w:val="000000"/>
              <w:sz w:val="28"/>
              <w:szCs w:val="28"/>
            </w:rPr>
            <w:t xml:space="preserve"> ch</w:t>
          </w:r>
          <w:r w:rsidRPr="00DA0B70">
            <w:rPr>
              <w:color w:val="000000"/>
              <w:sz w:val="28"/>
              <w:szCs w:val="28"/>
            </w:rPr>
            <w:t>ơ</w:t>
          </w:r>
          <w:r>
            <w:rPr>
              <w:color w:val="000000"/>
              <w:sz w:val="28"/>
              <w:szCs w:val="28"/>
            </w:rPr>
            <w:t>i l</w:t>
          </w:r>
          <w:r w:rsidRPr="00DA0B70">
            <w:rPr>
              <w:color w:val="000000"/>
              <w:sz w:val="28"/>
              <w:szCs w:val="28"/>
            </w:rPr>
            <w:t>ấ</w:t>
          </w:r>
          <w:r>
            <w:rPr>
              <w:color w:val="000000"/>
              <w:sz w:val="28"/>
              <w:szCs w:val="28"/>
            </w:rPr>
            <w:t>y h</w:t>
          </w:r>
          <w:r w:rsidRPr="00DA0B70">
            <w:rPr>
              <w:color w:val="000000"/>
              <w:sz w:val="28"/>
              <w:szCs w:val="28"/>
            </w:rPr>
            <w:t>oàn</w:t>
          </w:r>
          <w:r>
            <w:rPr>
              <w:color w:val="000000"/>
              <w:sz w:val="28"/>
              <w:szCs w:val="28"/>
            </w:rPr>
            <w:t xml:space="preserve"> c</w:t>
          </w:r>
          <w:r w:rsidRPr="00DA0B70">
            <w:rPr>
              <w:color w:val="000000"/>
              <w:sz w:val="28"/>
              <w:szCs w:val="28"/>
            </w:rPr>
            <w:t>ản</w:t>
          </w:r>
          <w:r w:rsidR="000E211C">
            <w:rPr>
              <w:color w:val="000000"/>
              <w:sz w:val="28"/>
              <w:szCs w:val="28"/>
            </w:rPr>
            <w:t>h v</w:t>
          </w:r>
          <w:r w:rsidR="000E211C" w:rsidRPr="000E211C">
            <w:rPr>
              <w:color w:val="000000"/>
              <w:sz w:val="28"/>
              <w:szCs w:val="28"/>
            </w:rPr>
            <w:t>à</w:t>
          </w:r>
          <w:r w:rsidR="000E211C">
            <w:rPr>
              <w:color w:val="000000"/>
              <w:sz w:val="28"/>
              <w:szCs w:val="28"/>
            </w:rPr>
            <w:t xml:space="preserve">o </w:t>
          </w:r>
          <w:r w:rsidR="007A2B0E">
            <w:rPr>
              <w:color w:val="000000"/>
              <w:sz w:val="28"/>
              <w:szCs w:val="28"/>
            </w:rPr>
            <w:t>nh</w:t>
          </w:r>
          <w:r w:rsidR="007A2B0E" w:rsidRPr="007A2B0E">
            <w:rPr>
              <w:color w:val="000000"/>
              <w:sz w:val="28"/>
              <w:szCs w:val="28"/>
            </w:rPr>
            <w:t>ữ</w:t>
          </w:r>
          <w:r w:rsidR="007A2B0E">
            <w:rPr>
              <w:color w:val="000000"/>
              <w:sz w:val="28"/>
              <w:szCs w:val="28"/>
            </w:rPr>
            <w:t>ng</w:t>
          </w:r>
          <w:r w:rsidR="00E3169E">
            <w:rPr>
              <w:color w:val="000000"/>
              <w:sz w:val="28"/>
              <w:szCs w:val="28"/>
            </w:rPr>
            <w:t xml:space="preserve"> </w:t>
          </w:r>
          <w:r w:rsidR="000E211C">
            <w:rPr>
              <w:color w:val="000000"/>
              <w:sz w:val="28"/>
              <w:szCs w:val="28"/>
            </w:rPr>
            <w:t>n</w:t>
          </w:r>
          <w:r w:rsidR="000E211C" w:rsidRPr="000E211C">
            <w:rPr>
              <w:color w:val="000000"/>
              <w:sz w:val="28"/>
              <w:szCs w:val="28"/>
            </w:rPr>
            <w:t>ă</w:t>
          </w:r>
          <w:r w:rsidR="000E211C">
            <w:rPr>
              <w:color w:val="000000"/>
              <w:sz w:val="28"/>
              <w:szCs w:val="28"/>
            </w:rPr>
            <w:t xml:space="preserve">m 2000, </w:t>
          </w:r>
          <w:r w:rsidR="007A2B0E">
            <w:rPr>
              <w:color w:val="000000"/>
              <w:sz w:val="28"/>
              <w:szCs w:val="28"/>
            </w:rPr>
            <w:t xml:space="preserve">sau khi </w:t>
          </w:r>
          <w:r w:rsidR="000E211C">
            <w:rPr>
              <w:color w:val="000000"/>
              <w:sz w:val="28"/>
              <w:szCs w:val="28"/>
            </w:rPr>
            <w:t>Bill Gates</w:t>
          </w:r>
          <w:r w:rsidR="007A2B0E">
            <w:rPr>
              <w:color w:val="000000"/>
              <w:sz w:val="28"/>
              <w:szCs w:val="28"/>
            </w:rPr>
            <w:t xml:space="preserve"> </w:t>
          </w:r>
          <w:r>
            <w:rPr>
              <w:color w:val="000000"/>
              <w:sz w:val="28"/>
              <w:szCs w:val="28"/>
            </w:rPr>
            <w:t>t</w:t>
          </w:r>
          <w:r w:rsidRPr="00DA0B70">
            <w:rPr>
              <w:color w:val="000000"/>
              <w:sz w:val="28"/>
              <w:szCs w:val="28"/>
            </w:rPr>
            <w:t>ừ</w:t>
          </w:r>
          <w:r>
            <w:rPr>
              <w:color w:val="000000"/>
              <w:sz w:val="28"/>
              <w:szCs w:val="28"/>
            </w:rPr>
            <w:t xml:space="preserve"> ch</w:t>
          </w:r>
          <w:r w:rsidRPr="00DA0B70">
            <w:rPr>
              <w:color w:val="000000"/>
              <w:sz w:val="28"/>
              <w:szCs w:val="28"/>
            </w:rPr>
            <w:t>ứ</w:t>
          </w:r>
          <w:r>
            <w:rPr>
              <w:color w:val="000000"/>
              <w:sz w:val="28"/>
              <w:szCs w:val="28"/>
            </w:rPr>
            <w:t xml:space="preserve">c </w:t>
          </w:r>
          <w:r w:rsidR="00E3169E">
            <w:rPr>
              <w:color w:val="000000"/>
              <w:sz w:val="28"/>
              <w:szCs w:val="28"/>
            </w:rPr>
            <w:t>Gi</w:t>
          </w:r>
          <w:r w:rsidR="00E3169E" w:rsidRPr="00E3169E">
            <w:rPr>
              <w:color w:val="000000"/>
              <w:sz w:val="28"/>
              <w:szCs w:val="28"/>
            </w:rPr>
            <w:t>á</w:t>
          </w:r>
          <w:r w:rsidR="00E3169E">
            <w:rPr>
              <w:color w:val="000000"/>
              <w:sz w:val="28"/>
              <w:szCs w:val="28"/>
            </w:rPr>
            <w:t>m đ</w:t>
          </w:r>
          <w:r w:rsidR="00E3169E" w:rsidRPr="00E3169E">
            <w:rPr>
              <w:color w:val="000000"/>
              <w:sz w:val="28"/>
              <w:szCs w:val="28"/>
            </w:rPr>
            <w:t>ố</w:t>
          </w:r>
          <w:r w:rsidR="00E3169E">
            <w:rPr>
              <w:color w:val="000000"/>
              <w:sz w:val="28"/>
              <w:szCs w:val="28"/>
            </w:rPr>
            <w:t xml:space="preserve">c </w:t>
          </w:r>
          <w:r w:rsidR="00E3169E" w:rsidRPr="00E3169E">
            <w:rPr>
              <w:color w:val="000000"/>
              <w:sz w:val="28"/>
              <w:szCs w:val="28"/>
            </w:rPr>
            <w:t>đ</w:t>
          </w:r>
          <w:r w:rsidR="00E3169E">
            <w:rPr>
              <w:color w:val="000000"/>
              <w:sz w:val="28"/>
              <w:szCs w:val="28"/>
            </w:rPr>
            <w:t>i</w:t>
          </w:r>
          <w:r w:rsidR="00E3169E" w:rsidRPr="00E3169E">
            <w:rPr>
              <w:color w:val="000000"/>
              <w:sz w:val="28"/>
              <w:szCs w:val="28"/>
            </w:rPr>
            <w:t>ề</w:t>
          </w:r>
          <w:r w:rsidR="00E3169E">
            <w:rPr>
              <w:color w:val="000000"/>
              <w:sz w:val="28"/>
              <w:szCs w:val="28"/>
            </w:rPr>
            <w:t>u h</w:t>
          </w:r>
          <w:r w:rsidR="00E3169E" w:rsidRPr="00E3169E">
            <w:rPr>
              <w:color w:val="000000"/>
              <w:sz w:val="28"/>
              <w:szCs w:val="28"/>
            </w:rPr>
            <w:t>à</w:t>
          </w:r>
          <w:r w:rsidR="00E3169E">
            <w:rPr>
              <w:color w:val="000000"/>
              <w:sz w:val="28"/>
              <w:szCs w:val="28"/>
            </w:rPr>
            <w:t>nh c</w:t>
          </w:r>
          <w:r w:rsidR="00E3169E" w:rsidRPr="00E3169E">
            <w:rPr>
              <w:color w:val="000000"/>
              <w:sz w:val="28"/>
              <w:szCs w:val="28"/>
            </w:rPr>
            <w:t>ủ</w:t>
          </w:r>
          <w:r w:rsidR="00E3169E">
            <w:rPr>
              <w:color w:val="000000"/>
              <w:sz w:val="28"/>
              <w:szCs w:val="28"/>
            </w:rPr>
            <w:t>a t</w:t>
          </w:r>
          <w:r w:rsidR="00E3169E" w:rsidRPr="00E3169E">
            <w:rPr>
              <w:color w:val="000000"/>
              <w:sz w:val="28"/>
              <w:szCs w:val="28"/>
            </w:rPr>
            <w:t>ậ</w:t>
          </w:r>
          <w:r w:rsidR="00E3169E">
            <w:rPr>
              <w:color w:val="000000"/>
              <w:sz w:val="28"/>
              <w:szCs w:val="28"/>
            </w:rPr>
            <w:t>p đ</w:t>
          </w:r>
          <w:r w:rsidR="00E3169E" w:rsidRPr="00E3169E">
            <w:rPr>
              <w:color w:val="000000"/>
              <w:sz w:val="28"/>
              <w:szCs w:val="28"/>
            </w:rPr>
            <w:t>oàn</w:t>
          </w:r>
          <w:r w:rsidR="00E3169E">
            <w:rPr>
              <w:color w:val="000000"/>
              <w:sz w:val="28"/>
              <w:szCs w:val="28"/>
            </w:rPr>
            <w:t xml:space="preserve"> Microsoft </w:t>
          </w:r>
          <w:r w:rsidR="007A2B0E">
            <w:rPr>
              <w:color w:val="000000"/>
              <w:sz w:val="28"/>
              <w:szCs w:val="28"/>
            </w:rPr>
            <w:t>v</w:t>
          </w:r>
          <w:r w:rsidR="007A2B0E" w:rsidRPr="007A2B0E">
            <w:rPr>
              <w:color w:val="000000"/>
              <w:sz w:val="28"/>
              <w:szCs w:val="28"/>
            </w:rPr>
            <w:t>à</w:t>
          </w:r>
          <w:r w:rsidR="007A2B0E">
            <w:rPr>
              <w:color w:val="000000"/>
              <w:sz w:val="28"/>
              <w:szCs w:val="28"/>
            </w:rPr>
            <w:t xml:space="preserve"> t</w:t>
          </w:r>
          <w:r w:rsidR="007A2B0E" w:rsidRPr="007A2B0E">
            <w:rPr>
              <w:color w:val="000000"/>
              <w:sz w:val="28"/>
              <w:szCs w:val="28"/>
            </w:rPr>
            <w:t>ậ</w:t>
          </w:r>
          <w:r w:rsidR="007A2B0E">
            <w:rPr>
              <w:color w:val="000000"/>
              <w:sz w:val="28"/>
              <w:szCs w:val="28"/>
            </w:rPr>
            <w:t>p đo</w:t>
          </w:r>
          <w:r w:rsidR="007A2B0E" w:rsidRPr="007A2B0E">
            <w:rPr>
              <w:color w:val="000000"/>
              <w:sz w:val="28"/>
              <w:szCs w:val="28"/>
            </w:rPr>
            <w:t>à</w:t>
          </w:r>
          <w:r w:rsidR="007A2B0E">
            <w:rPr>
              <w:color w:val="000000"/>
              <w:sz w:val="28"/>
              <w:szCs w:val="28"/>
            </w:rPr>
            <w:t xml:space="preserve">n </w:t>
          </w:r>
          <w:r w:rsidR="007A2B0E" w:rsidRPr="007A2B0E">
            <w:rPr>
              <w:color w:val="000000"/>
              <w:sz w:val="28"/>
              <w:szCs w:val="28"/>
            </w:rPr>
            <w:t>đ</w:t>
          </w:r>
          <w:r w:rsidR="007A2B0E">
            <w:rPr>
              <w:color w:val="000000"/>
              <w:sz w:val="28"/>
              <w:szCs w:val="28"/>
            </w:rPr>
            <w:t>ang c</w:t>
          </w:r>
          <w:r w:rsidR="007A2B0E" w:rsidRPr="007A2B0E">
            <w:rPr>
              <w:color w:val="000000"/>
              <w:sz w:val="28"/>
              <w:szCs w:val="28"/>
            </w:rPr>
            <w:t>ó</w:t>
          </w:r>
          <w:r w:rsidR="007A2B0E">
            <w:rPr>
              <w:color w:val="000000"/>
              <w:sz w:val="28"/>
              <w:szCs w:val="28"/>
            </w:rPr>
            <w:t xml:space="preserve"> d</w:t>
          </w:r>
          <w:r w:rsidR="007A2B0E" w:rsidRPr="007A2B0E">
            <w:rPr>
              <w:color w:val="000000"/>
              <w:sz w:val="28"/>
              <w:szCs w:val="28"/>
            </w:rPr>
            <w:t>ấ</w:t>
          </w:r>
          <w:r w:rsidR="007A2B0E">
            <w:rPr>
              <w:color w:val="000000"/>
              <w:sz w:val="28"/>
              <w:szCs w:val="28"/>
            </w:rPr>
            <w:t>u hi</w:t>
          </w:r>
          <w:r w:rsidR="007A2B0E" w:rsidRPr="007A2B0E">
            <w:rPr>
              <w:color w:val="000000"/>
              <w:sz w:val="28"/>
              <w:szCs w:val="28"/>
            </w:rPr>
            <w:t>ệ</w:t>
          </w:r>
          <w:r w:rsidR="007A2B0E">
            <w:rPr>
              <w:color w:val="000000"/>
              <w:sz w:val="28"/>
              <w:szCs w:val="28"/>
            </w:rPr>
            <w:t xml:space="preserve">u </w:t>
          </w:r>
          <w:r w:rsidR="007A2B0E" w:rsidRPr="007A2B0E">
            <w:rPr>
              <w:color w:val="000000"/>
              <w:sz w:val="28"/>
              <w:szCs w:val="28"/>
            </w:rPr>
            <w:t>đ</w:t>
          </w:r>
          <w:r w:rsidR="007A2B0E">
            <w:rPr>
              <w:color w:val="000000"/>
              <w:sz w:val="28"/>
              <w:szCs w:val="28"/>
            </w:rPr>
            <w:t>i xu</w:t>
          </w:r>
          <w:r w:rsidR="007A2B0E" w:rsidRPr="007A2B0E">
            <w:rPr>
              <w:color w:val="000000"/>
              <w:sz w:val="28"/>
              <w:szCs w:val="28"/>
            </w:rPr>
            <w:t>ố</w:t>
          </w:r>
          <w:r w:rsidR="007A2B0E">
            <w:rPr>
              <w:color w:val="000000"/>
              <w:sz w:val="28"/>
              <w:szCs w:val="28"/>
            </w:rPr>
            <w:t>ng</w:t>
          </w:r>
          <w:r w:rsidR="000E211C">
            <w:rPr>
              <w:color w:val="000000"/>
              <w:sz w:val="28"/>
              <w:szCs w:val="28"/>
            </w:rPr>
            <w:t>. Mr.X , nh</w:t>
          </w:r>
          <w:r w:rsidR="000E211C" w:rsidRPr="000E211C">
            <w:rPr>
              <w:color w:val="000000"/>
              <w:sz w:val="28"/>
              <w:szCs w:val="28"/>
            </w:rPr>
            <w:t>â</w:t>
          </w:r>
          <w:r w:rsidR="000E211C">
            <w:rPr>
              <w:color w:val="000000"/>
              <w:sz w:val="28"/>
              <w:szCs w:val="28"/>
            </w:rPr>
            <w:t>n v</w:t>
          </w:r>
          <w:r w:rsidR="000E211C" w:rsidRPr="000E211C">
            <w:rPr>
              <w:color w:val="000000"/>
              <w:sz w:val="28"/>
              <w:szCs w:val="28"/>
            </w:rPr>
            <w:t>ậ</w:t>
          </w:r>
          <w:r w:rsidR="000E211C">
            <w:rPr>
              <w:color w:val="000000"/>
              <w:sz w:val="28"/>
              <w:szCs w:val="28"/>
            </w:rPr>
            <w:t>t b</w:t>
          </w:r>
          <w:r w:rsidR="000E211C" w:rsidRPr="000E211C">
            <w:rPr>
              <w:color w:val="000000"/>
              <w:sz w:val="28"/>
              <w:szCs w:val="28"/>
            </w:rPr>
            <w:t>í</w:t>
          </w:r>
          <w:r w:rsidR="000E211C">
            <w:rPr>
              <w:color w:val="000000"/>
              <w:sz w:val="28"/>
              <w:szCs w:val="28"/>
            </w:rPr>
            <w:t xml:space="preserve"> </w:t>
          </w:r>
          <w:r w:rsidR="000E211C" w:rsidRPr="000E211C">
            <w:rPr>
              <w:color w:val="000000"/>
              <w:sz w:val="28"/>
              <w:szCs w:val="28"/>
            </w:rPr>
            <w:t>ẩ</w:t>
          </w:r>
          <w:r w:rsidR="000E211C">
            <w:rPr>
              <w:color w:val="000000"/>
              <w:sz w:val="28"/>
              <w:szCs w:val="28"/>
            </w:rPr>
            <w:t xml:space="preserve">n </w:t>
          </w:r>
          <w:r w:rsidR="007A2B0E">
            <w:rPr>
              <w:color w:val="000000"/>
              <w:sz w:val="28"/>
              <w:szCs w:val="28"/>
            </w:rPr>
            <w:t>mu</w:t>
          </w:r>
          <w:r w:rsidR="007A2B0E" w:rsidRPr="007A2B0E">
            <w:rPr>
              <w:color w:val="000000"/>
              <w:sz w:val="28"/>
              <w:szCs w:val="28"/>
            </w:rPr>
            <w:t>ố</w:t>
          </w:r>
          <w:r w:rsidR="007A2B0E">
            <w:rPr>
              <w:color w:val="000000"/>
              <w:sz w:val="28"/>
              <w:szCs w:val="28"/>
            </w:rPr>
            <w:t>n n</w:t>
          </w:r>
          <w:r w:rsidR="007A2B0E" w:rsidRPr="007A2B0E">
            <w:rPr>
              <w:color w:val="000000"/>
              <w:sz w:val="28"/>
              <w:szCs w:val="28"/>
            </w:rPr>
            <w:t>ắ</w:t>
          </w:r>
          <w:r w:rsidR="007A2B0E">
            <w:rPr>
              <w:color w:val="000000"/>
              <w:sz w:val="28"/>
              <w:szCs w:val="28"/>
            </w:rPr>
            <w:t>m gi</w:t>
          </w:r>
          <w:r w:rsidR="007A2B0E" w:rsidRPr="007A2B0E">
            <w:rPr>
              <w:color w:val="000000"/>
              <w:sz w:val="28"/>
              <w:szCs w:val="28"/>
            </w:rPr>
            <w:t>ữ</w:t>
          </w:r>
          <w:r w:rsidR="007A2B0E">
            <w:rPr>
              <w:color w:val="000000"/>
              <w:sz w:val="28"/>
              <w:szCs w:val="28"/>
            </w:rPr>
            <w:t xml:space="preserve"> v</w:t>
          </w:r>
          <w:r w:rsidR="007A2B0E" w:rsidRPr="007A2B0E">
            <w:rPr>
              <w:color w:val="000000"/>
              <w:sz w:val="28"/>
              <w:szCs w:val="28"/>
            </w:rPr>
            <w:t>ị</w:t>
          </w:r>
          <w:r w:rsidR="007A2B0E">
            <w:rPr>
              <w:color w:val="000000"/>
              <w:sz w:val="28"/>
              <w:szCs w:val="28"/>
            </w:rPr>
            <w:t xml:space="preserve"> tr</w:t>
          </w:r>
          <w:r w:rsidR="007A2B0E" w:rsidRPr="007A2B0E">
            <w:rPr>
              <w:color w:val="000000"/>
              <w:sz w:val="28"/>
              <w:szCs w:val="28"/>
            </w:rPr>
            <w:t>í</w:t>
          </w:r>
          <w:r w:rsidR="007A2B0E">
            <w:rPr>
              <w:color w:val="000000"/>
              <w:sz w:val="28"/>
              <w:szCs w:val="28"/>
            </w:rPr>
            <w:t xml:space="preserve"> n</w:t>
          </w:r>
          <w:r w:rsidR="007A2B0E" w:rsidRPr="007A2B0E">
            <w:rPr>
              <w:color w:val="000000"/>
              <w:sz w:val="28"/>
              <w:szCs w:val="28"/>
            </w:rPr>
            <w:t>à</w:t>
          </w:r>
          <w:r w:rsidR="007A2B0E">
            <w:rPr>
              <w:color w:val="000000"/>
              <w:sz w:val="28"/>
              <w:szCs w:val="28"/>
            </w:rPr>
            <w:t>y đ</w:t>
          </w:r>
          <w:r w:rsidR="007A2B0E" w:rsidRPr="007A2B0E">
            <w:rPr>
              <w:color w:val="000000"/>
              <w:sz w:val="28"/>
              <w:szCs w:val="28"/>
            </w:rPr>
            <w:t>ể</w:t>
          </w:r>
          <w:r w:rsidR="007A2B0E">
            <w:rPr>
              <w:color w:val="000000"/>
              <w:sz w:val="28"/>
              <w:szCs w:val="28"/>
            </w:rPr>
            <w:t xml:space="preserve"> v</w:t>
          </w:r>
          <w:r w:rsidR="007A2B0E" w:rsidRPr="007A2B0E">
            <w:rPr>
              <w:color w:val="000000"/>
              <w:sz w:val="28"/>
              <w:szCs w:val="28"/>
            </w:rPr>
            <w:t>ự</w:t>
          </w:r>
          <w:r w:rsidR="007A2B0E">
            <w:rPr>
              <w:color w:val="000000"/>
              <w:sz w:val="28"/>
              <w:szCs w:val="28"/>
            </w:rPr>
            <w:t>c d</w:t>
          </w:r>
          <w:r w:rsidR="007A2B0E" w:rsidRPr="007A2B0E">
            <w:rPr>
              <w:color w:val="000000"/>
              <w:sz w:val="28"/>
              <w:szCs w:val="28"/>
            </w:rPr>
            <w:t>ậ</w:t>
          </w:r>
          <w:r w:rsidR="007A2B0E">
            <w:rPr>
              <w:color w:val="000000"/>
              <w:sz w:val="28"/>
              <w:szCs w:val="28"/>
            </w:rPr>
            <w:t>y l</w:t>
          </w:r>
          <w:r w:rsidR="007A2B0E" w:rsidRPr="007A2B0E">
            <w:rPr>
              <w:color w:val="000000"/>
              <w:sz w:val="28"/>
              <w:szCs w:val="28"/>
            </w:rPr>
            <w:t>ạ</w:t>
          </w:r>
          <w:r w:rsidR="007A2B0E">
            <w:rPr>
              <w:color w:val="000000"/>
              <w:sz w:val="28"/>
              <w:szCs w:val="28"/>
            </w:rPr>
            <w:t>i Đ</w:t>
          </w:r>
          <w:r w:rsidR="007A2B0E" w:rsidRPr="007A2B0E">
            <w:rPr>
              <w:color w:val="000000"/>
              <w:sz w:val="28"/>
              <w:szCs w:val="28"/>
            </w:rPr>
            <w:t>ế</w:t>
          </w:r>
          <w:r w:rsidR="007A2B0E">
            <w:rPr>
              <w:color w:val="000000"/>
              <w:sz w:val="28"/>
              <w:szCs w:val="28"/>
            </w:rPr>
            <w:t xml:space="preserve"> ch</w:t>
          </w:r>
          <w:r w:rsidR="007A2B0E" w:rsidRPr="007A2B0E">
            <w:rPr>
              <w:color w:val="000000"/>
              <w:sz w:val="28"/>
              <w:szCs w:val="28"/>
            </w:rPr>
            <w:t>ế</w:t>
          </w:r>
          <w:r w:rsidR="007A2B0E">
            <w:rPr>
              <w:color w:val="000000"/>
              <w:sz w:val="28"/>
              <w:szCs w:val="28"/>
            </w:rPr>
            <w:t xml:space="preserve"> c</w:t>
          </w:r>
          <w:r w:rsidR="007A2B0E" w:rsidRPr="007A2B0E">
            <w:rPr>
              <w:color w:val="000000"/>
              <w:sz w:val="28"/>
              <w:szCs w:val="28"/>
            </w:rPr>
            <w:t>ủ</w:t>
          </w:r>
          <w:r w:rsidR="007A2B0E">
            <w:rPr>
              <w:color w:val="000000"/>
              <w:sz w:val="28"/>
              <w:szCs w:val="28"/>
            </w:rPr>
            <w:t>a Microsoft. V</w:t>
          </w:r>
          <w:r w:rsidR="007A2B0E" w:rsidRPr="007A2B0E">
            <w:rPr>
              <w:color w:val="000000"/>
              <w:sz w:val="28"/>
              <w:szCs w:val="28"/>
            </w:rPr>
            <w:t>à</w:t>
          </w:r>
          <w:r w:rsidR="007A2B0E">
            <w:rPr>
              <w:color w:val="000000"/>
              <w:sz w:val="28"/>
              <w:szCs w:val="28"/>
            </w:rPr>
            <w:t xml:space="preserve"> nh</w:t>
          </w:r>
          <w:r w:rsidR="007A2B0E" w:rsidRPr="007A2B0E">
            <w:rPr>
              <w:color w:val="000000"/>
              <w:sz w:val="28"/>
              <w:szCs w:val="28"/>
            </w:rPr>
            <w:t>â</w:t>
          </w:r>
          <w:r w:rsidR="007A2B0E">
            <w:rPr>
              <w:color w:val="000000"/>
              <w:sz w:val="28"/>
              <w:szCs w:val="28"/>
            </w:rPr>
            <w:t>n v</w:t>
          </w:r>
          <w:r w:rsidR="007A2B0E" w:rsidRPr="007A2B0E">
            <w:rPr>
              <w:color w:val="000000"/>
              <w:sz w:val="28"/>
              <w:szCs w:val="28"/>
            </w:rPr>
            <w:t>ậ</w:t>
          </w:r>
          <w:r w:rsidR="007A2B0E">
            <w:rPr>
              <w:color w:val="000000"/>
              <w:sz w:val="28"/>
              <w:szCs w:val="28"/>
            </w:rPr>
            <w:t>t (ch</w:t>
          </w:r>
          <w:r w:rsidR="007A2B0E" w:rsidRPr="007A2B0E">
            <w:rPr>
              <w:color w:val="000000"/>
              <w:sz w:val="28"/>
              <w:szCs w:val="28"/>
            </w:rPr>
            <w:t>í</w:t>
          </w:r>
          <w:r w:rsidR="007A2B0E">
            <w:rPr>
              <w:color w:val="000000"/>
              <w:sz w:val="28"/>
              <w:szCs w:val="28"/>
            </w:rPr>
            <w:t>nh l</w:t>
          </w:r>
          <w:r w:rsidR="007A2B0E" w:rsidRPr="007A2B0E">
            <w:rPr>
              <w:color w:val="000000"/>
              <w:sz w:val="28"/>
              <w:szCs w:val="28"/>
            </w:rPr>
            <w:t>à</w:t>
          </w:r>
          <w:r w:rsidR="007A2B0E">
            <w:rPr>
              <w:color w:val="000000"/>
              <w:sz w:val="28"/>
              <w:szCs w:val="28"/>
            </w:rPr>
            <w:t xml:space="preserve"> ngư</w:t>
          </w:r>
          <w:r w:rsidR="007A2B0E" w:rsidRPr="007A2B0E">
            <w:rPr>
              <w:color w:val="000000"/>
              <w:sz w:val="28"/>
              <w:szCs w:val="28"/>
            </w:rPr>
            <w:t>ờ</w:t>
          </w:r>
          <w:r w:rsidR="007A2B0E">
            <w:rPr>
              <w:color w:val="000000"/>
              <w:sz w:val="28"/>
              <w:szCs w:val="28"/>
            </w:rPr>
            <w:t>i ch</w:t>
          </w:r>
          <w:r w:rsidR="007A2B0E" w:rsidRPr="007A2B0E">
            <w:rPr>
              <w:color w:val="000000"/>
              <w:sz w:val="28"/>
              <w:szCs w:val="28"/>
            </w:rPr>
            <w:t>ơ</w:t>
          </w:r>
          <w:r w:rsidR="007A2B0E">
            <w:rPr>
              <w:color w:val="000000"/>
              <w:sz w:val="28"/>
              <w:szCs w:val="28"/>
            </w:rPr>
            <w:t>i)</w:t>
          </w:r>
          <w:r w:rsidR="000E211C">
            <w:rPr>
              <w:color w:val="000000"/>
              <w:sz w:val="28"/>
              <w:szCs w:val="28"/>
            </w:rPr>
            <w:t xml:space="preserve"> s</w:t>
          </w:r>
          <w:r w:rsidR="000E211C" w:rsidRPr="000E211C">
            <w:rPr>
              <w:color w:val="000000"/>
              <w:sz w:val="28"/>
              <w:szCs w:val="28"/>
            </w:rPr>
            <w:t>ẽ</w:t>
          </w:r>
          <w:r w:rsidR="000E211C">
            <w:rPr>
              <w:color w:val="000000"/>
              <w:sz w:val="28"/>
              <w:szCs w:val="28"/>
            </w:rPr>
            <w:t xml:space="preserve"> ph</w:t>
          </w:r>
          <w:r w:rsidR="000E211C" w:rsidRPr="000E211C">
            <w:rPr>
              <w:color w:val="000000"/>
              <w:sz w:val="28"/>
              <w:szCs w:val="28"/>
            </w:rPr>
            <w:t>ả</w:t>
          </w:r>
          <w:r w:rsidR="000E211C">
            <w:rPr>
              <w:color w:val="000000"/>
              <w:sz w:val="28"/>
              <w:szCs w:val="28"/>
            </w:rPr>
            <w:t>i tham gia tr</w:t>
          </w:r>
          <w:r w:rsidR="000E211C" w:rsidRPr="000E211C">
            <w:rPr>
              <w:color w:val="000000"/>
              <w:sz w:val="28"/>
              <w:szCs w:val="28"/>
            </w:rPr>
            <w:t>ả</w:t>
          </w:r>
          <w:r w:rsidR="000E211C">
            <w:rPr>
              <w:color w:val="000000"/>
              <w:sz w:val="28"/>
              <w:szCs w:val="28"/>
            </w:rPr>
            <w:t xml:space="preserve"> l</w:t>
          </w:r>
          <w:r w:rsidR="000E211C" w:rsidRPr="000E211C">
            <w:rPr>
              <w:color w:val="000000"/>
              <w:sz w:val="28"/>
              <w:szCs w:val="28"/>
            </w:rPr>
            <w:t>ờ</w:t>
          </w:r>
          <w:r w:rsidR="000E211C">
            <w:rPr>
              <w:color w:val="000000"/>
              <w:sz w:val="28"/>
              <w:szCs w:val="28"/>
            </w:rPr>
            <w:t>i c</w:t>
          </w:r>
          <w:r w:rsidR="000E211C" w:rsidRPr="000E211C">
            <w:rPr>
              <w:color w:val="000000"/>
              <w:sz w:val="28"/>
              <w:szCs w:val="28"/>
            </w:rPr>
            <w:t>á</w:t>
          </w:r>
          <w:r w:rsidR="000E211C">
            <w:rPr>
              <w:color w:val="000000"/>
              <w:sz w:val="28"/>
              <w:szCs w:val="28"/>
            </w:rPr>
            <w:t>c c</w:t>
          </w:r>
          <w:r w:rsidR="000E211C" w:rsidRPr="000E211C">
            <w:rPr>
              <w:color w:val="000000"/>
              <w:sz w:val="28"/>
              <w:szCs w:val="28"/>
            </w:rPr>
            <w:t>â</w:t>
          </w:r>
          <w:r w:rsidR="000E211C">
            <w:rPr>
              <w:color w:val="000000"/>
              <w:sz w:val="28"/>
              <w:szCs w:val="28"/>
            </w:rPr>
            <w:t>u h</w:t>
          </w:r>
          <w:r w:rsidR="000E211C" w:rsidRPr="000E211C">
            <w:rPr>
              <w:color w:val="000000"/>
              <w:sz w:val="28"/>
              <w:szCs w:val="28"/>
            </w:rPr>
            <w:t>ỏ</w:t>
          </w:r>
          <w:r w:rsidR="000E211C">
            <w:rPr>
              <w:color w:val="000000"/>
              <w:sz w:val="28"/>
              <w:szCs w:val="28"/>
            </w:rPr>
            <w:t>i th</w:t>
          </w:r>
          <w:r w:rsidR="000E211C" w:rsidRPr="000E211C">
            <w:rPr>
              <w:color w:val="000000"/>
              <w:sz w:val="28"/>
              <w:szCs w:val="28"/>
            </w:rPr>
            <w:t>ử</w:t>
          </w:r>
          <w:r w:rsidR="000E211C">
            <w:rPr>
              <w:color w:val="000000"/>
              <w:sz w:val="28"/>
              <w:szCs w:val="28"/>
            </w:rPr>
            <w:t xml:space="preserve"> tr</w:t>
          </w:r>
          <w:r w:rsidR="000E211C" w:rsidRPr="000E211C">
            <w:rPr>
              <w:color w:val="000000"/>
              <w:sz w:val="28"/>
              <w:szCs w:val="28"/>
            </w:rPr>
            <w:t>í</w:t>
          </w:r>
          <w:r w:rsidR="000E211C">
            <w:rPr>
              <w:color w:val="000000"/>
              <w:sz w:val="28"/>
              <w:szCs w:val="28"/>
            </w:rPr>
            <w:t xml:space="preserve"> th</w:t>
          </w:r>
          <w:r w:rsidR="000E211C" w:rsidRPr="000E211C">
            <w:rPr>
              <w:color w:val="000000"/>
              <w:sz w:val="28"/>
              <w:szCs w:val="28"/>
            </w:rPr>
            <w:t>ô</w:t>
          </w:r>
          <w:r w:rsidR="000E211C">
            <w:rPr>
              <w:color w:val="000000"/>
              <w:sz w:val="28"/>
              <w:szCs w:val="28"/>
            </w:rPr>
            <w:t>ng minh v</w:t>
          </w:r>
          <w:r w:rsidR="000E211C" w:rsidRPr="000E211C">
            <w:rPr>
              <w:color w:val="000000"/>
              <w:sz w:val="28"/>
              <w:szCs w:val="28"/>
            </w:rPr>
            <w:t>à</w:t>
          </w:r>
          <w:r w:rsidR="000E211C">
            <w:rPr>
              <w:color w:val="000000"/>
              <w:sz w:val="28"/>
              <w:szCs w:val="28"/>
            </w:rPr>
            <w:t xml:space="preserve"> đ</w:t>
          </w:r>
          <w:r w:rsidR="000E211C" w:rsidRPr="000E211C">
            <w:rPr>
              <w:color w:val="000000"/>
              <w:sz w:val="28"/>
              <w:szCs w:val="28"/>
            </w:rPr>
            <w:t>ộ</w:t>
          </w:r>
          <w:r w:rsidR="000E211C">
            <w:rPr>
              <w:color w:val="000000"/>
              <w:sz w:val="28"/>
              <w:szCs w:val="28"/>
            </w:rPr>
            <w:t xml:space="preserve"> nh</w:t>
          </w:r>
          <w:r w:rsidR="000E211C" w:rsidRPr="000E211C">
            <w:rPr>
              <w:color w:val="000000"/>
              <w:sz w:val="28"/>
              <w:szCs w:val="28"/>
            </w:rPr>
            <w:t>ạ</w:t>
          </w:r>
          <w:r w:rsidR="000E211C">
            <w:rPr>
              <w:color w:val="000000"/>
              <w:sz w:val="28"/>
              <w:szCs w:val="28"/>
            </w:rPr>
            <w:t>y b</w:t>
          </w:r>
          <w:r w:rsidR="000E211C" w:rsidRPr="000E211C">
            <w:rPr>
              <w:color w:val="000000"/>
              <w:sz w:val="28"/>
              <w:szCs w:val="28"/>
            </w:rPr>
            <w:t>é</w:t>
          </w:r>
          <w:r w:rsidR="000E211C">
            <w:rPr>
              <w:color w:val="000000"/>
              <w:sz w:val="28"/>
              <w:szCs w:val="28"/>
            </w:rPr>
            <w:t>n, nhanh nh</w:t>
          </w:r>
          <w:r w:rsidR="000E211C" w:rsidRPr="000E211C">
            <w:rPr>
              <w:color w:val="000000"/>
              <w:sz w:val="28"/>
              <w:szCs w:val="28"/>
            </w:rPr>
            <w:t>ẹ</w:t>
          </w:r>
          <w:r w:rsidR="000E211C">
            <w:rPr>
              <w:color w:val="000000"/>
              <w:sz w:val="28"/>
              <w:szCs w:val="28"/>
            </w:rPr>
            <w:t>n. C</w:t>
          </w:r>
          <w:r w:rsidR="000E211C" w:rsidRPr="000E211C">
            <w:rPr>
              <w:color w:val="000000"/>
              <w:sz w:val="28"/>
              <w:szCs w:val="28"/>
            </w:rPr>
            <w:t>á</w:t>
          </w:r>
          <w:r w:rsidR="000E211C">
            <w:rPr>
              <w:color w:val="000000"/>
              <w:sz w:val="28"/>
              <w:szCs w:val="28"/>
            </w:rPr>
            <w:t>c c</w:t>
          </w:r>
          <w:r w:rsidR="000E211C" w:rsidRPr="000E211C">
            <w:rPr>
              <w:color w:val="000000"/>
              <w:sz w:val="28"/>
              <w:szCs w:val="28"/>
            </w:rPr>
            <w:t>â</w:t>
          </w:r>
          <w:r w:rsidR="000E211C">
            <w:rPr>
              <w:color w:val="000000"/>
              <w:sz w:val="28"/>
              <w:szCs w:val="28"/>
            </w:rPr>
            <w:t>u h</w:t>
          </w:r>
          <w:r w:rsidR="000E211C" w:rsidRPr="000E211C">
            <w:rPr>
              <w:color w:val="000000"/>
              <w:sz w:val="28"/>
              <w:szCs w:val="28"/>
            </w:rPr>
            <w:t>ỏ</w:t>
          </w:r>
          <w:r w:rsidR="000E211C">
            <w:rPr>
              <w:color w:val="000000"/>
              <w:sz w:val="28"/>
              <w:szCs w:val="28"/>
            </w:rPr>
            <w:t>i v</w:t>
          </w:r>
          <w:r w:rsidR="000E211C" w:rsidRPr="000E211C">
            <w:rPr>
              <w:color w:val="000000"/>
              <w:sz w:val="28"/>
              <w:szCs w:val="28"/>
            </w:rPr>
            <w:t>ớ</w:t>
          </w:r>
          <w:r w:rsidR="000E211C">
            <w:rPr>
              <w:color w:val="000000"/>
              <w:sz w:val="28"/>
              <w:szCs w:val="28"/>
            </w:rPr>
            <w:t>i c</w:t>
          </w:r>
          <w:r w:rsidR="000E211C" w:rsidRPr="000E211C">
            <w:rPr>
              <w:color w:val="000000"/>
              <w:sz w:val="28"/>
              <w:szCs w:val="28"/>
            </w:rPr>
            <w:t>á</w:t>
          </w:r>
          <w:r w:rsidR="000E211C">
            <w:rPr>
              <w:color w:val="000000"/>
              <w:sz w:val="28"/>
              <w:szCs w:val="28"/>
            </w:rPr>
            <w:t>c level kh</w:t>
          </w:r>
          <w:r w:rsidR="000E211C" w:rsidRPr="000E211C">
            <w:rPr>
              <w:color w:val="000000"/>
              <w:sz w:val="28"/>
              <w:szCs w:val="28"/>
            </w:rPr>
            <w:t>á</w:t>
          </w:r>
          <w:r w:rsidR="000E211C">
            <w:rPr>
              <w:color w:val="000000"/>
              <w:sz w:val="28"/>
              <w:szCs w:val="28"/>
            </w:rPr>
            <w:t>c nhau l</w:t>
          </w:r>
          <w:r w:rsidR="000E211C" w:rsidRPr="000E211C">
            <w:rPr>
              <w:color w:val="000000"/>
              <w:sz w:val="28"/>
              <w:szCs w:val="28"/>
            </w:rPr>
            <w:t>à</w:t>
          </w:r>
          <w:r w:rsidR="000E211C">
            <w:rPr>
              <w:color w:val="000000"/>
              <w:sz w:val="28"/>
              <w:szCs w:val="28"/>
            </w:rPr>
            <w:t xml:space="preserve"> c</w:t>
          </w:r>
          <w:r w:rsidR="000E211C" w:rsidRPr="000E211C">
            <w:rPr>
              <w:color w:val="000000"/>
              <w:sz w:val="28"/>
              <w:szCs w:val="28"/>
            </w:rPr>
            <w:t>á</w:t>
          </w:r>
          <w:r w:rsidR="00E3169E">
            <w:rPr>
              <w:color w:val="000000"/>
              <w:sz w:val="28"/>
              <w:szCs w:val="28"/>
            </w:rPr>
            <w:t>c th</w:t>
          </w:r>
          <w:r w:rsidR="00E3169E" w:rsidRPr="00E3169E">
            <w:rPr>
              <w:color w:val="000000"/>
              <w:sz w:val="28"/>
              <w:szCs w:val="28"/>
            </w:rPr>
            <w:t>ể</w:t>
          </w:r>
          <w:r w:rsidR="00E3169E">
            <w:rPr>
              <w:color w:val="000000"/>
              <w:sz w:val="28"/>
              <w:szCs w:val="28"/>
            </w:rPr>
            <w:t xml:space="preserve"> l</w:t>
          </w:r>
          <w:r w:rsidR="00E3169E" w:rsidRPr="00E3169E">
            <w:rPr>
              <w:color w:val="000000"/>
              <w:sz w:val="28"/>
              <w:szCs w:val="28"/>
            </w:rPr>
            <w:t>oại</w:t>
          </w:r>
          <w:r w:rsidR="00E3169E">
            <w:rPr>
              <w:color w:val="000000"/>
              <w:sz w:val="28"/>
              <w:szCs w:val="28"/>
            </w:rPr>
            <w:t xml:space="preserve"> game tr</w:t>
          </w:r>
          <w:r w:rsidR="00E3169E" w:rsidRPr="00E3169E">
            <w:rPr>
              <w:color w:val="000000"/>
              <w:sz w:val="28"/>
              <w:szCs w:val="28"/>
            </w:rPr>
            <w:t>í</w:t>
          </w:r>
          <w:r w:rsidR="00E3169E">
            <w:rPr>
              <w:color w:val="000000"/>
              <w:sz w:val="28"/>
              <w:szCs w:val="28"/>
            </w:rPr>
            <w:t xml:space="preserve"> tu</w:t>
          </w:r>
          <w:r w:rsidR="00E3169E" w:rsidRPr="00E3169E">
            <w:rPr>
              <w:color w:val="000000"/>
              <w:sz w:val="28"/>
              <w:szCs w:val="28"/>
            </w:rPr>
            <w:t>ệ</w:t>
          </w:r>
          <w:r w:rsidR="00E3169E">
            <w:rPr>
              <w:color w:val="000000"/>
              <w:sz w:val="28"/>
              <w:szCs w:val="28"/>
            </w:rPr>
            <w:t xml:space="preserve"> kh</w:t>
          </w:r>
          <w:r w:rsidR="00E3169E" w:rsidRPr="00E3169E">
            <w:rPr>
              <w:color w:val="000000"/>
              <w:sz w:val="28"/>
              <w:szCs w:val="28"/>
            </w:rPr>
            <w:t>á</w:t>
          </w:r>
          <w:r w:rsidR="00E3169E">
            <w:rPr>
              <w:color w:val="000000"/>
              <w:sz w:val="28"/>
              <w:szCs w:val="28"/>
            </w:rPr>
            <w:t>c nhau, m</w:t>
          </w:r>
          <w:r w:rsidR="00E3169E" w:rsidRPr="00E3169E">
            <w:rPr>
              <w:color w:val="000000"/>
              <w:sz w:val="28"/>
              <w:szCs w:val="28"/>
            </w:rPr>
            <w:t>ụ</w:t>
          </w:r>
          <w:r w:rsidR="00E3169E">
            <w:rPr>
              <w:color w:val="000000"/>
              <w:sz w:val="28"/>
              <w:szCs w:val="28"/>
            </w:rPr>
            <w:t xml:space="preserve">c </w:t>
          </w:r>
          <w:r w:rsidR="00E3169E" w:rsidRPr="00E3169E">
            <w:rPr>
              <w:color w:val="000000"/>
              <w:sz w:val="28"/>
              <w:szCs w:val="28"/>
            </w:rPr>
            <w:t>đí</w:t>
          </w:r>
          <w:r w:rsidR="00E3169E">
            <w:rPr>
              <w:color w:val="000000"/>
              <w:sz w:val="28"/>
              <w:szCs w:val="28"/>
            </w:rPr>
            <w:t>ch đ</w:t>
          </w:r>
          <w:r w:rsidR="00E3169E" w:rsidRPr="00E3169E">
            <w:rPr>
              <w:color w:val="000000"/>
              <w:sz w:val="28"/>
              <w:szCs w:val="28"/>
            </w:rPr>
            <w:t>ể</w:t>
          </w:r>
          <w:r w:rsidR="00E3169E">
            <w:rPr>
              <w:color w:val="000000"/>
              <w:sz w:val="28"/>
              <w:szCs w:val="28"/>
            </w:rPr>
            <w:t xml:space="preserve"> ki</w:t>
          </w:r>
          <w:r w:rsidR="00E3169E" w:rsidRPr="00E3169E">
            <w:rPr>
              <w:color w:val="000000"/>
              <w:sz w:val="28"/>
              <w:szCs w:val="28"/>
            </w:rPr>
            <w:t>ể</w:t>
          </w:r>
          <w:r w:rsidR="00E3169E">
            <w:rPr>
              <w:color w:val="000000"/>
              <w:sz w:val="28"/>
              <w:szCs w:val="28"/>
            </w:rPr>
            <w:t>m tra n</w:t>
          </w:r>
          <w:r w:rsidR="00E3169E" w:rsidRPr="00E3169E">
            <w:rPr>
              <w:color w:val="000000"/>
              <w:sz w:val="28"/>
              <w:szCs w:val="28"/>
            </w:rPr>
            <w:t>ă</w:t>
          </w:r>
          <w:r w:rsidR="00E3169E">
            <w:rPr>
              <w:color w:val="000000"/>
              <w:sz w:val="28"/>
              <w:szCs w:val="28"/>
            </w:rPr>
            <w:t>ng l</w:t>
          </w:r>
          <w:r w:rsidR="00E3169E" w:rsidRPr="00E3169E">
            <w:rPr>
              <w:color w:val="000000"/>
              <w:sz w:val="28"/>
              <w:szCs w:val="28"/>
            </w:rPr>
            <w:t>ự</w:t>
          </w:r>
          <w:r w:rsidR="00E3169E">
            <w:rPr>
              <w:color w:val="000000"/>
              <w:sz w:val="28"/>
              <w:szCs w:val="28"/>
            </w:rPr>
            <w:t>c n</w:t>
          </w:r>
          <w:r w:rsidR="00E3169E" w:rsidRPr="00E3169E">
            <w:rPr>
              <w:color w:val="000000"/>
              <w:sz w:val="28"/>
              <w:szCs w:val="28"/>
            </w:rPr>
            <w:t>ã</w:t>
          </w:r>
          <w:r w:rsidR="00E3169E">
            <w:rPr>
              <w:color w:val="000000"/>
              <w:sz w:val="28"/>
              <w:szCs w:val="28"/>
            </w:rPr>
            <w:t>o b</w:t>
          </w:r>
          <w:r w:rsidR="00E3169E" w:rsidRPr="00E3169E">
            <w:rPr>
              <w:color w:val="000000"/>
              <w:sz w:val="28"/>
              <w:szCs w:val="28"/>
            </w:rPr>
            <w:t>ộ</w:t>
          </w:r>
          <w:r w:rsidR="00E3169E">
            <w:rPr>
              <w:color w:val="000000"/>
              <w:sz w:val="28"/>
              <w:szCs w:val="28"/>
            </w:rPr>
            <w:t xml:space="preserve"> c</w:t>
          </w:r>
          <w:r w:rsidR="00E3169E" w:rsidRPr="00E3169E">
            <w:rPr>
              <w:color w:val="000000"/>
              <w:sz w:val="28"/>
              <w:szCs w:val="28"/>
            </w:rPr>
            <w:t>ủ</w:t>
          </w:r>
          <w:r w:rsidR="007A2B0E">
            <w:rPr>
              <w:color w:val="000000"/>
              <w:sz w:val="28"/>
              <w:szCs w:val="28"/>
            </w:rPr>
            <w:t>a Mr.X</w:t>
          </w:r>
          <w:r w:rsidR="00E3169E">
            <w:rPr>
              <w:color w:val="000000"/>
              <w:sz w:val="28"/>
              <w:szCs w:val="28"/>
            </w:rPr>
            <w:t xml:space="preserve"> đ</w:t>
          </w:r>
          <w:r w:rsidR="00E3169E" w:rsidRPr="00E3169E">
            <w:rPr>
              <w:color w:val="000000"/>
              <w:sz w:val="28"/>
              <w:szCs w:val="28"/>
            </w:rPr>
            <w:t>ể</w:t>
          </w:r>
          <w:r w:rsidR="00E3169E">
            <w:rPr>
              <w:color w:val="000000"/>
              <w:sz w:val="28"/>
              <w:szCs w:val="28"/>
            </w:rPr>
            <w:t xml:space="preserve"> xem c</w:t>
          </w:r>
          <w:r w:rsidR="00E3169E" w:rsidRPr="00E3169E">
            <w:rPr>
              <w:color w:val="000000"/>
              <w:sz w:val="28"/>
              <w:szCs w:val="28"/>
            </w:rPr>
            <w:t>ó</w:t>
          </w:r>
          <w:r w:rsidR="00E3169E">
            <w:rPr>
              <w:color w:val="000000"/>
              <w:sz w:val="28"/>
              <w:szCs w:val="28"/>
            </w:rPr>
            <w:t xml:space="preserve"> </w:t>
          </w:r>
          <w:r w:rsidR="00E3169E" w:rsidRPr="00E3169E">
            <w:rPr>
              <w:color w:val="000000"/>
              <w:sz w:val="28"/>
              <w:szCs w:val="28"/>
            </w:rPr>
            <w:t>đủ</w:t>
          </w:r>
          <w:r w:rsidR="00E3169E">
            <w:rPr>
              <w:color w:val="000000"/>
              <w:sz w:val="28"/>
              <w:szCs w:val="28"/>
            </w:rPr>
            <w:t xml:space="preserve"> kh</w:t>
          </w:r>
          <w:r w:rsidR="00E3169E" w:rsidRPr="00E3169E">
            <w:rPr>
              <w:color w:val="000000"/>
              <w:sz w:val="28"/>
              <w:szCs w:val="28"/>
            </w:rPr>
            <w:t>ả</w:t>
          </w:r>
          <w:r w:rsidR="00E3169E">
            <w:rPr>
              <w:color w:val="000000"/>
              <w:sz w:val="28"/>
              <w:szCs w:val="28"/>
            </w:rPr>
            <w:t xml:space="preserve"> n</w:t>
          </w:r>
          <w:r w:rsidR="00E3169E" w:rsidRPr="00E3169E">
            <w:rPr>
              <w:color w:val="000000"/>
              <w:sz w:val="28"/>
              <w:szCs w:val="28"/>
            </w:rPr>
            <w:t>ă</w:t>
          </w:r>
          <w:r w:rsidR="00E3169E">
            <w:rPr>
              <w:color w:val="000000"/>
              <w:sz w:val="28"/>
              <w:szCs w:val="28"/>
            </w:rPr>
            <w:t>ng đ</w:t>
          </w:r>
          <w:r w:rsidR="00E3169E" w:rsidRPr="00E3169E">
            <w:rPr>
              <w:color w:val="000000"/>
              <w:sz w:val="28"/>
              <w:szCs w:val="28"/>
            </w:rPr>
            <w:t>ể</w:t>
          </w:r>
          <w:r w:rsidR="00E3169E">
            <w:rPr>
              <w:color w:val="000000"/>
              <w:sz w:val="28"/>
              <w:szCs w:val="28"/>
            </w:rPr>
            <w:t xml:space="preserve"> l</w:t>
          </w:r>
          <w:r w:rsidR="00E3169E" w:rsidRPr="00E3169E">
            <w:rPr>
              <w:color w:val="000000"/>
              <w:sz w:val="28"/>
              <w:szCs w:val="28"/>
            </w:rPr>
            <w:t>ã</w:t>
          </w:r>
          <w:r w:rsidR="00E3169E">
            <w:rPr>
              <w:color w:val="000000"/>
              <w:sz w:val="28"/>
              <w:szCs w:val="28"/>
            </w:rPr>
            <w:t xml:space="preserve">nh </w:t>
          </w:r>
          <w:r w:rsidR="00E3169E" w:rsidRPr="00E3169E">
            <w:rPr>
              <w:color w:val="000000"/>
              <w:sz w:val="28"/>
              <w:szCs w:val="28"/>
            </w:rPr>
            <w:t>đạ</w:t>
          </w:r>
          <w:r w:rsidR="00E3169E">
            <w:rPr>
              <w:color w:val="000000"/>
              <w:sz w:val="28"/>
              <w:szCs w:val="28"/>
            </w:rPr>
            <w:t>o Microsoft hay kh</w:t>
          </w:r>
          <w:r w:rsidR="00E3169E" w:rsidRPr="00E3169E">
            <w:rPr>
              <w:color w:val="000000"/>
              <w:sz w:val="28"/>
              <w:szCs w:val="28"/>
            </w:rPr>
            <w:t>ô</w:t>
          </w:r>
          <w:r w:rsidR="00E3169E">
            <w:rPr>
              <w:color w:val="000000"/>
              <w:sz w:val="28"/>
              <w:szCs w:val="28"/>
            </w:rPr>
            <w:t>ng.</w:t>
          </w:r>
        </w:p>
        <w:p w:rsidR="00A75038" w:rsidRPr="00A75038" w:rsidRDefault="00A75038" w:rsidP="00A75038">
          <w:pPr>
            <w:pStyle w:val="ThngthngWeb"/>
            <w:numPr>
              <w:ilvl w:val="0"/>
              <w:numId w:val="3"/>
            </w:numPr>
            <w:spacing w:before="0" w:beforeAutospacing="0" w:after="0" w:afterAutospacing="0" w:line="360" w:lineRule="auto"/>
            <w:textAlignment w:val="baseline"/>
            <w:rPr>
              <w:b/>
              <w:color w:val="000000"/>
              <w:sz w:val="28"/>
              <w:szCs w:val="28"/>
            </w:rPr>
          </w:pPr>
          <w:r w:rsidRPr="00A75038">
            <w:rPr>
              <w:b/>
              <w:color w:val="000000"/>
              <w:sz w:val="28"/>
              <w:szCs w:val="28"/>
            </w:rPr>
            <w:t>Mô tả chi tiết</w:t>
          </w:r>
          <w:r w:rsidR="008D6E32">
            <w:rPr>
              <w:b/>
              <w:color w:val="000000"/>
              <w:sz w:val="28"/>
              <w:szCs w:val="28"/>
            </w:rPr>
            <w:t xml:space="preserve"> các chức năng</w:t>
          </w:r>
          <w:r w:rsidRPr="00A75038">
            <w:rPr>
              <w:b/>
              <w:color w:val="000000"/>
              <w:sz w:val="28"/>
              <w:szCs w:val="28"/>
            </w:rPr>
            <w:t>:</w:t>
          </w:r>
        </w:p>
        <w:p w:rsidR="00621D28" w:rsidRDefault="00E3169E" w:rsidP="00B93E24">
          <w:pPr>
            <w:pStyle w:val="ThngthngWeb"/>
            <w:numPr>
              <w:ilvl w:val="0"/>
              <w:numId w:val="8"/>
            </w:numPr>
            <w:spacing w:before="0" w:beforeAutospacing="0" w:after="0" w:afterAutospacing="0" w:line="360" w:lineRule="auto"/>
            <w:textAlignment w:val="baseline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Game c</w:t>
          </w:r>
          <w:r w:rsidRPr="00E3169E">
            <w:rPr>
              <w:color w:val="000000"/>
              <w:sz w:val="28"/>
              <w:szCs w:val="28"/>
            </w:rPr>
            <w:t>ó</w:t>
          </w:r>
          <w:r>
            <w:rPr>
              <w:color w:val="000000"/>
              <w:sz w:val="28"/>
              <w:szCs w:val="28"/>
            </w:rPr>
            <w:t xml:space="preserve"> nhi</w:t>
          </w:r>
          <w:r w:rsidRPr="00E3169E">
            <w:rPr>
              <w:color w:val="000000"/>
              <w:sz w:val="28"/>
              <w:szCs w:val="28"/>
            </w:rPr>
            <w:t>ề</w:t>
          </w:r>
          <w:r>
            <w:rPr>
              <w:color w:val="000000"/>
              <w:sz w:val="28"/>
              <w:szCs w:val="28"/>
            </w:rPr>
            <w:t>u level, v</w:t>
          </w:r>
          <w:r w:rsidRPr="00E3169E">
            <w:rPr>
              <w:color w:val="000000"/>
              <w:sz w:val="28"/>
              <w:szCs w:val="28"/>
            </w:rPr>
            <w:t>à</w:t>
          </w:r>
          <w:r>
            <w:rPr>
              <w:color w:val="000000"/>
              <w:sz w:val="28"/>
              <w:szCs w:val="28"/>
            </w:rPr>
            <w:t xml:space="preserve"> nhi</w:t>
          </w:r>
          <w:r w:rsidRPr="00E3169E">
            <w:rPr>
              <w:color w:val="000000"/>
              <w:sz w:val="28"/>
              <w:szCs w:val="28"/>
            </w:rPr>
            <w:t>ề</w:t>
          </w:r>
          <w:r>
            <w:rPr>
              <w:color w:val="000000"/>
              <w:sz w:val="28"/>
              <w:szCs w:val="28"/>
            </w:rPr>
            <w:t>u th</w:t>
          </w:r>
          <w:r w:rsidRPr="00E3169E">
            <w:rPr>
              <w:color w:val="000000"/>
              <w:sz w:val="28"/>
              <w:szCs w:val="28"/>
            </w:rPr>
            <w:t>ể</w:t>
          </w:r>
          <w:r>
            <w:rPr>
              <w:color w:val="000000"/>
              <w:sz w:val="28"/>
              <w:szCs w:val="28"/>
            </w:rPr>
            <w:t xml:space="preserve"> l</w:t>
          </w:r>
          <w:r w:rsidRPr="00E3169E">
            <w:rPr>
              <w:color w:val="000000"/>
              <w:sz w:val="28"/>
              <w:szCs w:val="28"/>
            </w:rPr>
            <w:t>oại</w:t>
          </w:r>
          <w:r>
            <w:rPr>
              <w:color w:val="000000"/>
              <w:sz w:val="28"/>
              <w:szCs w:val="28"/>
            </w:rPr>
            <w:t xml:space="preserve"> đ</w:t>
          </w:r>
          <w:r w:rsidRPr="00E3169E">
            <w:rPr>
              <w:color w:val="000000"/>
              <w:sz w:val="28"/>
              <w:szCs w:val="28"/>
            </w:rPr>
            <w:t>ề</w:t>
          </w:r>
          <w:r>
            <w:rPr>
              <w:color w:val="000000"/>
              <w:sz w:val="28"/>
              <w:szCs w:val="28"/>
            </w:rPr>
            <w:t xml:space="preserve"> b</w:t>
          </w:r>
          <w:r w:rsidRPr="00E3169E">
            <w:rPr>
              <w:color w:val="000000"/>
              <w:sz w:val="28"/>
              <w:szCs w:val="28"/>
            </w:rPr>
            <w:t>à</w:t>
          </w:r>
          <w:r>
            <w:rPr>
              <w:color w:val="000000"/>
              <w:sz w:val="28"/>
              <w:szCs w:val="28"/>
            </w:rPr>
            <w:t>i cho m</w:t>
          </w:r>
          <w:r w:rsidRPr="00E3169E">
            <w:rPr>
              <w:color w:val="000000"/>
              <w:sz w:val="28"/>
              <w:szCs w:val="28"/>
            </w:rPr>
            <w:t>ỗ</w:t>
          </w:r>
          <w:r>
            <w:rPr>
              <w:color w:val="000000"/>
              <w:sz w:val="28"/>
              <w:szCs w:val="28"/>
            </w:rPr>
            <w:t xml:space="preserve">i level </w:t>
          </w:r>
          <w:r w:rsidRPr="00E3169E">
            <w:rPr>
              <w:color w:val="000000"/>
              <w:sz w:val="28"/>
              <w:szCs w:val="28"/>
            </w:rPr>
            <w:t>đó</w:t>
          </w:r>
          <w:r>
            <w:rPr>
              <w:color w:val="000000"/>
              <w:sz w:val="28"/>
              <w:szCs w:val="28"/>
            </w:rPr>
            <w:t>:</w:t>
          </w:r>
        </w:p>
        <w:p w:rsidR="00E3169E" w:rsidRDefault="00E3169E" w:rsidP="00E3169E">
          <w:pPr>
            <w:pStyle w:val="ThngthngWeb"/>
            <w:numPr>
              <w:ilvl w:val="0"/>
              <w:numId w:val="7"/>
            </w:numPr>
            <w:spacing w:before="0" w:beforeAutospacing="0" w:after="0" w:afterAutospacing="0" w:line="360" w:lineRule="auto"/>
            <w:textAlignment w:val="baseline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T</w:t>
          </w:r>
          <w:r w:rsidRPr="00E3169E">
            <w:rPr>
              <w:color w:val="000000"/>
              <w:sz w:val="28"/>
              <w:szCs w:val="28"/>
            </w:rPr>
            <w:t>í</w:t>
          </w:r>
          <w:r>
            <w:rPr>
              <w:color w:val="000000"/>
              <w:sz w:val="28"/>
              <w:szCs w:val="28"/>
            </w:rPr>
            <w:t>nh nhanh</w:t>
          </w:r>
        </w:p>
        <w:p w:rsidR="00E3169E" w:rsidRDefault="00E3169E" w:rsidP="00B93E24">
          <w:pPr>
            <w:pStyle w:val="ThngthngWeb"/>
            <w:numPr>
              <w:ilvl w:val="0"/>
              <w:numId w:val="7"/>
            </w:numPr>
            <w:spacing w:before="0" w:beforeAutospacing="0" w:after="0" w:afterAutospacing="0" w:line="360" w:lineRule="auto"/>
            <w:textAlignment w:val="baseline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Nh</w:t>
          </w:r>
          <w:r w:rsidRPr="00E3169E">
            <w:rPr>
              <w:color w:val="000000"/>
              <w:sz w:val="28"/>
              <w:szCs w:val="28"/>
            </w:rPr>
            <w:t>ữ</w:t>
          </w:r>
          <w:r>
            <w:rPr>
              <w:color w:val="000000"/>
              <w:sz w:val="28"/>
              <w:szCs w:val="28"/>
            </w:rPr>
            <w:t>ng game Nhanh m</w:t>
          </w:r>
          <w:r w:rsidRPr="00E3169E">
            <w:rPr>
              <w:color w:val="000000"/>
              <w:sz w:val="28"/>
              <w:szCs w:val="28"/>
            </w:rPr>
            <w:t>ắ</w:t>
          </w:r>
          <w:r>
            <w:rPr>
              <w:color w:val="000000"/>
              <w:sz w:val="28"/>
              <w:szCs w:val="28"/>
            </w:rPr>
            <w:t>t</w:t>
          </w:r>
          <w:r w:rsidR="00B93E24">
            <w:rPr>
              <w:color w:val="000000"/>
              <w:sz w:val="28"/>
              <w:szCs w:val="28"/>
            </w:rPr>
            <w:t>, nh</w:t>
          </w:r>
          <w:r w:rsidR="00B93E24" w:rsidRPr="00B93E24">
            <w:rPr>
              <w:color w:val="000000"/>
              <w:sz w:val="28"/>
              <w:szCs w:val="28"/>
            </w:rPr>
            <w:t>ư</w:t>
          </w:r>
          <w:r w:rsidR="00B93E24">
            <w:rPr>
              <w:color w:val="000000"/>
              <w:sz w:val="28"/>
              <w:szCs w:val="28"/>
            </w:rPr>
            <w:t xml:space="preserve">: </w:t>
          </w:r>
        </w:p>
        <w:p w:rsidR="00B93E24" w:rsidRDefault="00B93E24" w:rsidP="00B93E24">
          <w:pPr>
            <w:pStyle w:val="ThngthngWeb"/>
            <w:spacing w:before="0" w:beforeAutospacing="0" w:after="0" w:afterAutospacing="0" w:line="360" w:lineRule="auto"/>
            <w:ind w:left="720"/>
            <w:textAlignment w:val="baseline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+ C</w:t>
          </w:r>
          <w:r w:rsidRPr="00B93E24">
            <w:rPr>
              <w:color w:val="000000"/>
              <w:sz w:val="28"/>
              <w:szCs w:val="28"/>
            </w:rPr>
            <w:t>ó</w:t>
          </w:r>
          <w:r>
            <w:rPr>
              <w:color w:val="000000"/>
              <w:sz w:val="28"/>
              <w:szCs w:val="28"/>
            </w:rPr>
            <w:t xml:space="preserve"> 10 c</w:t>
          </w:r>
          <w:r w:rsidRPr="00B93E24">
            <w:rPr>
              <w:color w:val="000000"/>
              <w:sz w:val="28"/>
              <w:szCs w:val="28"/>
            </w:rPr>
            <w:t>ổ</w:t>
          </w:r>
          <w:r>
            <w:rPr>
              <w:color w:val="000000"/>
              <w:sz w:val="28"/>
              <w:szCs w:val="28"/>
            </w:rPr>
            <w:t>ng v</w:t>
          </w:r>
          <w:r w:rsidRPr="00B93E24">
            <w:rPr>
              <w:color w:val="000000"/>
              <w:sz w:val="28"/>
              <w:szCs w:val="28"/>
            </w:rPr>
            <w:t>à</w:t>
          </w:r>
          <w:r>
            <w:rPr>
              <w:color w:val="000000"/>
              <w:sz w:val="28"/>
              <w:szCs w:val="28"/>
            </w:rPr>
            <w:t>o nh</w:t>
          </w:r>
          <w:r w:rsidRPr="00B93E24">
            <w:rPr>
              <w:color w:val="000000"/>
              <w:sz w:val="28"/>
              <w:szCs w:val="28"/>
            </w:rPr>
            <w:t>ư</w:t>
          </w:r>
          <w:r>
            <w:rPr>
              <w:color w:val="000000"/>
              <w:sz w:val="28"/>
              <w:szCs w:val="28"/>
            </w:rPr>
            <w:t>ng ch</w:t>
          </w:r>
          <w:r w:rsidRPr="00B93E24">
            <w:rPr>
              <w:color w:val="000000"/>
              <w:sz w:val="28"/>
              <w:szCs w:val="28"/>
            </w:rPr>
            <w:t>ỉ</w:t>
          </w:r>
          <w:r>
            <w:rPr>
              <w:color w:val="000000"/>
              <w:sz w:val="28"/>
              <w:szCs w:val="28"/>
            </w:rPr>
            <w:t xml:space="preserve"> c</w:t>
          </w:r>
          <w:r w:rsidRPr="00B93E24">
            <w:rPr>
              <w:color w:val="000000"/>
              <w:sz w:val="28"/>
              <w:szCs w:val="28"/>
            </w:rPr>
            <w:t>ó</w:t>
          </w:r>
          <w:r>
            <w:rPr>
              <w:color w:val="000000"/>
              <w:sz w:val="28"/>
              <w:szCs w:val="28"/>
            </w:rPr>
            <w:t xml:space="preserve"> 1 c</w:t>
          </w:r>
          <w:r w:rsidRPr="00B93E24">
            <w:rPr>
              <w:color w:val="000000"/>
              <w:sz w:val="28"/>
              <w:szCs w:val="28"/>
            </w:rPr>
            <w:t>ổ</w:t>
          </w:r>
          <w:r>
            <w:rPr>
              <w:color w:val="000000"/>
              <w:sz w:val="28"/>
              <w:szCs w:val="28"/>
            </w:rPr>
            <w:t>ng d</w:t>
          </w:r>
          <w:r w:rsidRPr="00B93E24">
            <w:rPr>
              <w:color w:val="000000"/>
              <w:sz w:val="28"/>
              <w:szCs w:val="28"/>
            </w:rPr>
            <w:t>ẫ</w:t>
          </w:r>
          <w:r>
            <w:rPr>
              <w:color w:val="000000"/>
              <w:sz w:val="28"/>
              <w:szCs w:val="28"/>
            </w:rPr>
            <w:t>n đ</w:t>
          </w:r>
          <w:r w:rsidRPr="00B93E24">
            <w:rPr>
              <w:color w:val="000000"/>
              <w:sz w:val="28"/>
              <w:szCs w:val="28"/>
            </w:rPr>
            <w:t>ế</w:t>
          </w:r>
          <w:r>
            <w:rPr>
              <w:color w:val="000000"/>
              <w:sz w:val="28"/>
              <w:szCs w:val="28"/>
            </w:rPr>
            <w:t>n kho b</w:t>
          </w:r>
          <w:r w:rsidRPr="00B93E24">
            <w:rPr>
              <w:color w:val="000000"/>
              <w:sz w:val="28"/>
              <w:szCs w:val="28"/>
            </w:rPr>
            <w:t>á</w:t>
          </w:r>
          <w:r>
            <w:rPr>
              <w:color w:val="000000"/>
              <w:sz w:val="28"/>
              <w:szCs w:val="28"/>
            </w:rPr>
            <w:t>u, nhi</w:t>
          </w:r>
          <w:r w:rsidRPr="00B93E24">
            <w:rPr>
              <w:color w:val="000000"/>
              <w:sz w:val="28"/>
              <w:szCs w:val="28"/>
            </w:rPr>
            <w:t>ệ</w:t>
          </w:r>
          <w:r>
            <w:rPr>
              <w:color w:val="000000"/>
              <w:sz w:val="28"/>
              <w:szCs w:val="28"/>
            </w:rPr>
            <w:t>m v</w:t>
          </w:r>
          <w:r w:rsidRPr="00B93E24">
            <w:rPr>
              <w:color w:val="000000"/>
              <w:sz w:val="28"/>
              <w:szCs w:val="28"/>
            </w:rPr>
            <w:t>ụ</w:t>
          </w:r>
          <w:r>
            <w:rPr>
              <w:color w:val="000000"/>
              <w:sz w:val="28"/>
              <w:szCs w:val="28"/>
            </w:rPr>
            <w:t xml:space="preserve"> l</w:t>
          </w:r>
          <w:r w:rsidRPr="00B93E24">
            <w:rPr>
              <w:color w:val="000000"/>
              <w:sz w:val="28"/>
              <w:szCs w:val="28"/>
            </w:rPr>
            <w:t>à</w:t>
          </w:r>
          <w:r>
            <w:rPr>
              <w:color w:val="000000"/>
              <w:sz w:val="28"/>
              <w:szCs w:val="28"/>
            </w:rPr>
            <w:t xml:space="preserve"> trong 5 gi</w:t>
          </w:r>
          <w:r w:rsidRPr="00B93E24">
            <w:rPr>
              <w:color w:val="000000"/>
              <w:sz w:val="28"/>
              <w:szCs w:val="28"/>
            </w:rPr>
            <w:t>â</w:t>
          </w:r>
          <w:r>
            <w:rPr>
              <w:color w:val="000000"/>
              <w:sz w:val="28"/>
              <w:szCs w:val="28"/>
            </w:rPr>
            <w:t>y nh</w:t>
          </w:r>
          <w:r w:rsidRPr="00B93E24">
            <w:rPr>
              <w:color w:val="000000"/>
              <w:sz w:val="28"/>
              <w:szCs w:val="28"/>
            </w:rPr>
            <w:t>ì</w:t>
          </w:r>
          <w:r>
            <w:rPr>
              <w:color w:val="000000"/>
              <w:sz w:val="28"/>
              <w:szCs w:val="28"/>
            </w:rPr>
            <w:t>n ra c</w:t>
          </w:r>
          <w:r w:rsidRPr="00B93E24">
            <w:rPr>
              <w:color w:val="000000"/>
              <w:sz w:val="28"/>
              <w:szCs w:val="28"/>
            </w:rPr>
            <w:t>ổ</w:t>
          </w:r>
          <w:r>
            <w:rPr>
              <w:color w:val="000000"/>
              <w:sz w:val="28"/>
              <w:szCs w:val="28"/>
            </w:rPr>
            <w:t>ng n</w:t>
          </w:r>
          <w:r w:rsidRPr="00B93E24">
            <w:rPr>
              <w:color w:val="000000"/>
              <w:sz w:val="28"/>
              <w:szCs w:val="28"/>
            </w:rPr>
            <w:t>à</w:t>
          </w:r>
          <w:r>
            <w:rPr>
              <w:color w:val="000000"/>
              <w:sz w:val="28"/>
              <w:szCs w:val="28"/>
            </w:rPr>
            <w:t>o d</w:t>
          </w:r>
          <w:r w:rsidRPr="00B93E24">
            <w:rPr>
              <w:color w:val="000000"/>
              <w:sz w:val="28"/>
              <w:szCs w:val="28"/>
            </w:rPr>
            <w:t>ẫ</w:t>
          </w:r>
          <w:r>
            <w:rPr>
              <w:color w:val="000000"/>
              <w:sz w:val="28"/>
              <w:szCs w:val="28"/>
            </w:rPr>
            <w:t>n đ</w:t>
          </w:r>
          <w:r w:rsidRPr="00B93E24">
            <w:rPr>
              <w:color w:val="000000"/>
              <w:sz w:val="28"/>
              <w:szCs w:val="28"/>
            </w:rPr>
            <w:t>ế</w:t>
          </w:r>
          <w:r>
            <w:rPr>
              <w:color w:val="000000"/>
              <w:sz w:val="28"/>
              <w:szCs w:val="28"/>
            </w:rPr>
            <w:t>n kho b</w:t>
          </w:r>
          <w:r w:rsidRPr="00B93E24">
            <w:rPr>
              <w:color w:val="000000"/>
              <w:sz w:val="28"/>
              <w:szCs w:val="28"/>
            </w:rPr>
            <w:t>á</w:t>
          </w:r>
          <w:r>
            <w:rPr>
              <w:color w:val="000000"/>
              <w:sz w:val="28"/>
              <w:szCs w:val="28"/>
            </w:rPr>
            <w:t xml:space="preserve">u </w:t>
          </w:r>
          <w:r w:rsidRPr="00B93E24">
            <w:rPr>
              <w:color w:val="000000"/>
              <w:sz w:val="28"/>
              <w:szCs w:val="28"/>
            </w:rPr>
            <w:t>đó</w:t>
          </w:r>
        </w:p>
        <w:p w:rsidR="00B93E24" w:rsidRDefault="00B93E24" w:rsidP="00B93E24">
          <w:pPr>
            <w:pStyle w:val="ThngthngWeb"/>
            <w:spacing w:before="0" w:beforeAutospacing="0" w:after="0" w:afterAutospacing="0" w:line="360" w:lineRule="auto"/>
            <w:ind w:left="720"/>
            <w:textAlignment w:val="baseline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+ Trong th</w:t>
          </w:r>
          <w:r w:rsidRPr="00B93E24">
            <w:rPr>
              <w:color w:val="000000"/>
              <w:sz w:val="28"/>
              <w:szCs w:val="28"/>
            </w:rPr>
            <w:t>ờ</w:t>
          </w:r>
          <w:r>
            <w:rPr>
              <w:color w:val="000000"/>
              <w:sz w:val="28"/>
              <w:szCs w:val="28"/>
            </w:rPr>
            <w:t>i gian nh</w:t>
          </w:r>
          <w:r w:rsidRPr="00B93E24">
            <w:rPr>
              <w:color w:val="000000"/>
              <w:sz w:val="28"/>
              <w:szCs w:val="28"/>
            </w:rPr>
            <w:t>ất</w:t>
          </w:r>
          <w:r>
            <w:rPr>
              <w:color w:val="000000"/>
              <w:sz w:val="28"/>
              <w:szCs w:val="28"/>
            </w:rPr>
            <w:t xml:space="preserve"> </w:t>
          </w:r>
          <w:r w:rsidRPr="00B93E24">
            <w:rPr>
              <w:color w:val="000000"/>
              <w:sz w:val="28"/>
              <w:szCs w:val="28"/>
            </w:rPr>
            <w:t>đị</w:t>
          </w:r>
          <w:r>
            <w:rPr>
              <w:color w:val="000000"/>
              <w:sz w:val="28"/>
              <w:szCs w:val="28"/>
            </w:rPr>
            <w:t>nh t</w:t>
          </w:r>
          <w:r w:rsidRPr="00B93E24">
            <w:rPr>
              <w:color w:val="000000"/>
              <w:sz w:val="28"/>
              <w:szCs w:val="28"/>
            </w:rPr>
            <w:t>ì</w:t>
          </w:r>
          <w:r>
            <w:rPr>
              <w:color w:val="000000"/>
              <w:sz w:val="28"/>
              <w:szCs w:val="28"/>
            </w:rPr>
            <w:t>m ra s</w:t>
          </w:r>
          <w:r w:rsidRPr="00B93E24">
            <w:rPr>
              <w:color w:val="000000"/>
              <w:sz w:val="28"/>
              <w:szCs w:val="28"/>
            </w:rPr>
            <w:t>ố</w:t>
          </w:r>
          <w:r>
            <w:rPr>
              <w:color w:val="000000"/>
              <w:sz w:val="28"/>
              <w:szCs w:val="28"/>
            </w:rPr>
            <w:t xml:space="preserve"> h</w:t>
          </w:r>
          <w:r w:rsidRPr="00B93E24">
            <w:rPr>
              <w:color w:val="000000"/>
              <w:sz w:val="28"/>
              <w:szCs w:val="28"/>
            </w:rPr>
            <w:t>ớ</w:t>
          </w:r>
          <w:r>
            <w:rPr>
              <w:color w:val="000000"/>
              <w:sz w:val="28"/>
              <w:szCs w:val="28"/>
            </w:rPr>
            <w:t>n nh</w:t>
          </w:r>
          <w:r w:rsidRPr="00B93E24">
            <w:rPr>
              <w:color w:val="000000"/>
              <w:sz w:val="28"/>
              <w:szCs w:val="28"/>
            </w:rPr>
            <w:t>ấ</w:t>
          </w:r>
          <w:r>
            <w:rPr>
              <w:color w:val="000000"/>
              <w:sz w:val="28"/>
              <w:szCs w:val="28"/>
            </w:rPr>
            <w:t>t, nh</w:t>
          </w:r>
          <w:r w:rsidRPr="00B93E24">
            <w:rPr>
              <w:color w:val="000000"/>
              <w:sz w:val="28"/>
              <w:szCs w:val="28"/>
            </w:rPr>
            <w:t>ỏ</w:t>
          </w:r>
          <w:r>
            <w:rPr>
              <w:color w:val="000000"/>
              <w:sz w:val="28"/>
              <w:szCs w:val="28"/>
            </w:rPr>
            <w:t xml:space="preserve"> nh</w:t>
          </w:r>
          <w:r w:rsidRPr="00B93E24">
            <w:rPr>
              <w:color w:val="000000"/>
              <w:sz w:val="28"/>
              <w:szCs w:val="28"/>
            </w:rPr>
            <w:t>ấ</w:t>
          </w:r>
          <w:r>
            <w:rPr>
              <w:color w:val="000000"/>
              <w:sz w:val="28"/>
              <w:szCs w:val="28"/>
            </w:rPr>
            <w:t>t, bi</w:t>
          </w:r>
          <w:r w:rsidRPr="00B93E24">
            <w:rPr>
              <w:color w:val="000000"/>
              <w:sz w:val="28"/>
              <w:szCs w:val="28"/>
            </w:rPr>
            <w:t>ể</w:t>
          </w:r>
          <w:r>
            <w:rPr>
              <w:color w:val="000000"/>
              <w:sz w:val="28"/>
              <w:szCs w:val="28"/>
            </w:rPr>
            <w:t>u th</w:t>
          </w:r>
          <w:r w:rsidRPr="00B93E24">
            <w:rPr>
              <w:color w:val="000000"/>
              <w:sz w:val="28"/>
              <w:szCs w:val="28"/>
            </w:rPr>
            <w:t>ứ</w:t>
          </w:r>
          <w:r>
            <w:rPr>
              <w:color w:val="000000"/>
              <w:sz w:val="28"/>
              <w:szCs w:val="28"/>
            </w:rPr>
            <w:t>c c</w:t>
          </w:r>
          <w:r w:rsidRPr="00B93E24">
            <w:rPr>
              <w:color w:val="000000"/>
              <w:sz w:val="28"/>
              <w:szCs w:val="28"/>
            </w:rPr>
            <w:t>ó</w:t>
          </w:r>
          <w:r>
            <w:rPr>
              <w:color w:val="000000"/>
              <w:sz w:val="28"/>
              <w:szCs w:val="28"/>
            </w:rPr>
            <w:t xml:space="preserve"> gi</w:t>
          </w:r>
          <w:r w:rsidRPr="00B93E24">
            <w:rPr>
              <w:color w:val="000000"/>
              <w:sz w:val="28"/>
              <w:szCs w:val="28"/>
            </w:rPr>
            <w:t>á</w:t>
          </w:r>
          <w:r>
            <w:rPr>
              <w:color w:val="000000"/>
              <w:sz w:val="28"/>
              <w:szCs w:val="28"/>
            </w:rPr>
            <w:t xml:space="preserve"> tr</w:t>
          </w:r>
          <w:r w:rsidRPr="00B93E24">
            <w:rPr>
              <w:color w:val="000000"/>
              <w:sz w:val="28"/>
              <w:szCs w:val="28"/>
            </w:rPr>
            <w:t>ị</w:t>
          </w:r>
          <w:r>
            <w:rPr>
              <w:color w:val="000000"/>
              <w:sz w:val="28"/>
              <w:szCs w:val="28"/>
            </w:rPr>
            <w:t xml:space="preserve"> l</w:t>
          </w:r>
          <w:r w:rsidRPr="00B93E24">
            <w:rPr>
              <w:color w:val="000000"/>
              <w:sz w:val="28"/>
              <w:szCs w:val="28"/>
            </w:rPr>
            <w:t>ớ</w:t>
          </w:r>
          <w:r>
            <w:rPr>
              <w:color w:val="000000"/>
              <w:sz w:val="28"/>
              <w:szCs w:val="28"/>
            </w:rPr>
            <w:t>n nh</w:t>
          </w:r>
          <w:r w:rsidRPr="00B93E24">
            <w:rPr>
              <w:color w:val="000000"/>
              <w:sz w:val="28"/>
              <w:szCs w:val="28"/>
            </w:rPr>
            <w:t>ấ</w:t>
          </w:r>
          <w:r>
            <w:rPr>
              <w:color w:val="000000"/>
              <w:sz w:val="28"/>
              <w:szCs w:val="28"/>
            </w:rPr>
            <w:t>t, nh</w:t>
          </w:r>
          <w:r w:rsidRPr="00B93E24">
            <w:rPr>
              <w:color w:val="000000"/>
              <w:sz w:val="28"/>
              <w:szCs w:val="28"/>
            </w:rPr>
            <w:t>ỏ</w:t>
          </w:r>
          <w:r>
            <w:rPr>
              <w:color w:val="000000"/>
              <w:sz w:val="28"/>
              <w:szCs w:val="28"/>
            </w:rPr>
            <w:t xml:space="preserve"> nh</w:t>
          </w:r>
          <w:r w:rsidRPr="00B93E24">
            <w:rPr>
              <w:color w:val="000000"/>
              <w:sz w:val="28"/>
              <w:szCs w:val="28"/>
            </w:rPr>
            <w:t>ấ</w:t>
          </w:r>
          <w:r>
            <w:rPr>
              <w:color w:val="000000"/>
              <w:sz w:val="28"/>
              <w:szCs w:val="28"/>
            </w:rPr>
            <w:t>t,…</w:t>
          </w:r>
        </w:p>
        <w:p w:rsidR="00B93E24" w:rsidRDefault="00B93E24" w:rsidP="00B93E24">
          <w:pPr>
            <w:pStyle w:val="ThngthngWeb"/>
            <w:spacing w:before="0" w:beforeAutospacing="0" w:after="0" w:afterAutospacing="0" w:line="360" w:lineRule="auto"/>
            <w:ind w:left="720"/>
            <w:textAlignment w:val="baseline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+ Cho nh</w:t>
          </w:r>
          <w:r w:rsidRPr="00B93E24">
            <w:rPr>
              <w:color w:val="000000"/>
              <w:sz w:val="28"/>
              <w:szCs w:val="28"/>
            </w:rPr>
            <w:t>ững</w:t>
          </w:r>
          <w:r>
            <w:rPr>
              <w:color w:val="000000"/>
              <w:sz w:val="28"/>
              <w:szCs w:val="28"/>
            </w:rPr>
            <w:t xml:space="preserve"> </w:t>
          </w:r>
          <w:r w:rsidRPr="00B93E24">
            <w:rPr>
              <w:color w:val="000000"/>
              <w:sz w:val="28"/>
              <w:szCs w:val="28"/>
            </w:rPr>
            <w:t>ô</w:t>
          </w:r>
          <w:r>
            <w:rPr>
              <w:color w:val="000000"/>
              <w:sz w:val="28"/>
              <w:szCs w:val="28"/>
            </w:rPr>
            <w:t xml:space="preserve"> m</w:t>
          </w:r>
          <w:r w:rsidRPr="00B93E24">
            <w:rPr>
              <w:color w:val="000000"/>
              <w:sz w:val="28"/>
              <w:szCs w:val="28"/>
            </w:rPr>
            <w:t>à</w:t>
          </w:r>
          <w:r>
            <w:rPr>
              <w:color w:val="000000"/>
              <w:sz w:val="28"/>
              <w:szCs w:val="28"/>
            </w:rPr>
            <w:t>u nh</w:t>
          </w:r>
          <w:r w:rsidRPr="00B93E24">
            <w:rPr>
              <w:color w:val="000000"/>
              <w:sz w:val="28"/>
              <w:szCs w:val="28"/>
            </w:rPr>
            <w:t>ư</w:t>
          </w:r>
          <w:r>
            <w:rPr>
              <w:color w:val="000000"/>
              <w:sz w:val="28"/>
              <w:szCs w:val="28"/>
            </w:rPr>
            <w:t xml:space="preserve"> 4x4 xu</w:t>
          </w:r>
          <w:r w:rsidRPr="00B93E24">
            <w:rPr>
              <w:color w:val="000000"/>
              <w:sz w:val="28"/>
              <w:szCs w:val="28"/>
            </w:rPr>
            <w:t>ấ</w:t>
          </w:r>
          <w:r>
            <w:rPr>
              <w:color w:val="000000"/>
              <w:sz w:val="28"/>
              <w:szCs w:val="28"/>
            </w:rPr>
            <w:t>t hi</w:t>
          </w:r>
          <w:r w:rsidRPr="00B93E24">
            <w:rPr>
              <w:color w:val="000000"/>
              <w:sz w:val="28"/>
              <w:szCs w:val="28"/>
            </w:rPr>
            <w:t>ệ</w:t>
          </w:r>
          <w:r>
            <w:rPr>
              <w:color w:val="000000"/>
              <w:sz w:val="28"/>
              <w:szCs w:val="28"/>
            </w:rPr>
            <w:t>n v</w:t>
          </w:r>
          <w:r w:rsidRPr="00B93E24">
            <w:rPr>
              <w:color w:val="000000"/>
              <w:sz w:val="28"/>
              <w:szCs w:val="28"/>
            </w:rPr>
            <w:t>ớ</w:t>
          </w:r>
          <w:r>
            <w:rPr>
              <w:color w:val="000000"/>
              <w:sz w:val="28"/>
              <w:szCs w:val="28"/>
            </w:rPr>
            <w:t xml:space="preserve">i 16 </w:t>
          </w:r>
          <w:r w:rsidRPr="00B93E24">
            <w:rPr>
              <w:color w:val="000000"/>
              <w:sz w:val="28"/>
              <w:szCs w:val="28"/>
            </w:rPr>
            <w:t>ô</w:t>
          </w:r>
          <w:r>
            <w:rPr>
              <w:color w:val="000000"/>
              <w:sz w:val="28"/>
              <w:szCs w:val="28"/>
            </w:rPr>
            <w:t xml:space="preserve"> </w:t>
          </w:r>
          <w:r w:rsidRPr="00B93E24">
            <w:rPr>
              <w:color w:val="000000"/>
              <w:sz w:val="28"/>
              <w:szCs w:val="28"/>
            </w:rPr>
            <w:t>đó</w:t>
          </w:r>
          <w:r>
            <w:rPr>
              <w:color w:val="000000"/>
              <w:sz w:val="28"/>
              <w:szCs w:val="28"/>
            </w:rPr>
            <w:t xml:space="preserve"> đư</w:t>
          </w:r>
          <w:r w:rsidRPr="00B93E24">
            <w:rPr>
              <w:color w:val="000000"/>
              <w:sz w:val="28"/>
              <w:szCs w:val="28"/>
            </w:rPr>
            <w:t>ợ</w:t>
          </w:r>
          <w:r>
            <w:rPr>
              <w:color w:val="000000"/>
              <w:sz w:val="28"/>
              <w:szCs w:val="28"/>
            </w:rPr>
            <w:t>c t</w:t>
          </w:r>
          <w:r w:rsidRPr="00B93E24">
            <w:rPr>
              <w:color w:val="000000"/>
              <w:sz w:val="28"/>
              <w:szCs w:val="28"/>
            </w:rPr>
            <w:t>ô</w:t>
          </w:r>
          <w:r>
            <w:rPr>
              <w:color w:val="000000"/>
              <w:sz w:val="28"/>
              <w:szCs w:val="28"/>
            </w:rPr>
            <w:t xml:space="preserve"> 3 l</w:t>
          </w:r>
          <w:r w:rsidRPr="00B93E24">
            <w:rPr>
              <w:color w:val="000000"/>
              <w:sz w:val="28"/>
              <w:szCs w:val="28"/>
            </w:rPr>
            <w:t>oại</w:t>
          </w:r>
          <w:r>
            <w:rPr>
              <w:color w:val="000000"/>
              <w:sz w:val="28"/>
              <w:szCs w:val="28"/>
            </w:rPr>
            <w:t xml:space="preserve"> m</w:t>
          </w:r>
          <w:r w:rsidRPr="00B93E24">
            <w:rPr>
              <w:color w:val="000000"/>
              <w:sz w:val="28"/>
              <w:szCs w:val="28"/>
            </w:rPr>
            <w:t>à</w:t>
          </w:r>
          <w:r>
            <w:rPr>
              <w:color w:val="000000"/>
              <w:sz w:val="28"/>
              <w:szCs w:val="28"/>
            </w:rPr>
            <w:t>u s</w:t>
          </w:r>
          <w:r w:rsidRPr="00B93E24">
            <w:rPr>
              <w:color w:val="000000"/>
              <w:sz w:val="28"/>
              <w:szCs w:val="28"/>
            </w:rPr>
            <w:t>ắ</w:t>
          </w:r>
          <w:r>
            <w:rPr>
              <w:color w:val="000000"/>
              <w:sz w:val="28"/>
              <w:szCs w:val="28"/>
            </w:rPr>
            <w:t>c kh</w:t>
          </w:r>
          <w:r w:rsidRPr="00B93E24">
            <w:rPr>
              <w:color w:val="000000"/>
              <w:sz w:val="28"/>
              <w:szCs w:val="28"/>
            </w:rPr>
            <w:t>á</w:t>
          </w:r>
          <w:r>
            <w:rPr>
              <w:color w:val="000000"/>
              <w:sz w:val="28"/>
              <w:szCs w:val="28"/>
            </w:rPr>
            <w:t xml:space="preserve">c nhau, sau </w:t>
          </w:r>
          <w:r w:rsidRPr="00B93E24">
            <w:rPr>
              <w:color w:val="000000"/>
              <w:sz w:val="28"/>
              <w:szCs w:val="28"/>
            </w:rPr>
            <w:t>đó</w:t>
          </w:r>
          <w:r>
            <w:rPr>
              <w:color w:val="000000"/>
              <w:sz w:val="28"/>
              <w:szCs w:val="28"/>
            </w:rPr>
            <w:t xml:space="preserve"> c</w:t>
          </w:r>
          <w:r w:rsidRPr="00B93E24">
            <w:rPr>
              <w:color w:val="000000"/>
              <w:sz w:val="28"/>
              <w:szCs w:val="28"/>
            </w:rPr>
            <w:t>á</w:t>
          </w:r>
          <w:r>
            <w:rPr>
              <w:color w:val="000000"/>
              <w:sz w:val="28"/>
              <w:szCs w:val="28"/>
            </w:rPr>
            <w:t>c m</w:t>
          </w:r>
          <w:r w:rsidRPr="00B93E24">
            <w:rPr>
              <w:color w:val="000000"/>
              <w:sz w:val="28"/>
              <w:szCs w:val="28"/>
            </w:rPr>
            <w:t>à</w:t>
          </w:r>
          <w:r>
            <w:rPr>
              <w:color w:val="000000"/>
              <w:sz w:val="28"/>
              <w:szCs w:val="28"/>
            </w:rPr>
            <w:t>u b</w:t>
          </w:r>
          <w:r w:rsidRPr="00B93E24">
            <w:rPr>
              <w:color w:val="000000"/>
              <w:sz w:val="28"/>
              <w:szCs w:val="28"/>
            </w:rPr>
            <w:t>ị</w:t>
          </w:r>
          <w:r>
            <w:rPr>
              <w:color w:val="000000"/>
              <w:sz w:val="28"/>
              <w:szCs w:val="28"/>
            </w:rPr>
            <w:t xml:space="preserve"> m</w:t>
          </w:r>
          <w:r w:rsidRPr="00B93E24">
            <w:rPr>
              <w:color w:val="000000"/>
              <w:sz w:val="28"/>
              <w:szCs w:val="28"/>
            </w:rPr>
            <w:t>ấ</w:t>
          </w:r>
          <w:r>
            <w:rPr>
              <w:color w:val="000000"/>
              <w:sz w:val="28"/>
              <w:szCs w:val="28"/>
            </w:rPr>
            <w:t xml:space="preserve">t </w:t>
          </w:r>
          <w:r w:rsidRPr="00B93E24">
            <w:rPr>
              <w:color w:val="000000"/>
              <w:sz w:val="28"/>
              <w:szCs w:val="28"/>
            </w:rPr>
            <w:t>đ</w:t>
          </w:r>
          <w:r>
            <w:rPr>
              <w:color w:val="000000"/>
              <w:sz w:val="28"/>
              <w:szCs w:val="28"/>
            </w:rPr>
            <w:t>i v</w:t>
          </w:r>
          <w:r w:rsidRPr="00B93E24">
            <w:rPr>
              <w:color w:val="000000"/>
              <w:sz w:val="28"/>
              <w:szCs w:val="28"/>
            </w:rPr>
            <w:t>à</w:t>
          </w:r>
          <w:r>
            <w:rPr>
              <w:color w:val="000000"/>
              <w:sz w:val="28"/>
              <w:szCs w:val="28"/>
            </w:rPr>
            <w:t xml:space="preserve"> nhi</w:t>
          </w:r>
          <w:r w:rsidRPr="00B93E24">
            <w:rPr>
              <w:color w:val="000000"/>
              <w:sz w:val="28"/>
              <w:szCs w:val="28"/>
            </w:rPr>
            <w:t>ệ</w:t>
          </w:r>
          <w:r>
            <w:rPr>
              <w:color w:val="000000"/>
              <w:sz w:val="28"/>
              <w:szCs w:val="28"/>
            </w:rPr>
            <w:t>m v</w:t>
          </w:r>
          <w:r w:rsidRPr="00B93E24">
            <w:rPr>
              <w:color w:val="000000"/>
              <w:sz w:val="28"/>
              <w:szCs w:val="28"/>
            </w:rPr>
            <w:t>ụ</w:t>
          </w:r>
          <w:r>
            <w:rPr>
              <w:color w:val="000000"/>
              <w:sz w:val="28"/>
              <w:szCs w:val="28"/>
            </w:rPr>
            <w:t xml:space="preserve"> l</w:t>
          </w:r>
          <w:r w:rsidRPr="00B93E24">
            <w:rPr>
              <w:color w:val="000000"/>
              <w:sz w:val="28"/>
              <w:szCs w:val="28"/>
            </w:rPr>
            <w:t>à</w:t>
          </w:r>
          <w:r>
            <w:rPr>
              <w:color w:val="000000"/>
              <w:sz w:val="28"/>
              <w:szCs w:val="28"/>
            </w:rPr>
            <w:t xml:space="preserve"> ch</w:t>
          </w:r>
          <w:r w:rsidRPr="00B93E24">
            <w:rPr>
              <w:color w:val="000000"/>
              <w:sz w:val="28"/>
              <w:szCs w:val="28"/>
            </w:rPr>
            <w:t>ỉ</w:t>
          </w:r>
          <w:r>
            <w:rPr>
              <w:color w:val="000000"/>
              <w:sz w:val="28"/>
              <w:szCs w:val="28"/>
            </w:rPr>
            <w:t xml:space="preserve"> ra m</w:t>
          </w:r>
          <w:r w:rsidRPr="00B93E24">
            <w:rPr>
              <w:color w:val="000000"/>
              <w:sz w:val="28"/>
              <w:szCs w:val="28"/>
            </w:rPr>
            <w:t>à</w:t>
          </w:r>
          <w:r>
            <w:rPr>
              <w:color w:val="000000"/>
              <w:sz w:val="28"/>
              <w:szCs w:val="28"/>
            </w:rPr>
            <w:t>u v</w:t>
          </w:r>
          <w:r w:rsidRPr="00B93E24">
            <w:rPr>
              <w:color w:val="000000"/>
              <w:sz w:val="28"/>
              <w:szCs w:val="28"/>
            </w:rPr>
            <w:t>à</w:t>
          </w:r>
          <w:r>
            <w:rPr>
              <w:color w:val="000000"/>
              <w:sz w:val="28"/>
              <w:szCs w:val="28"/>
            </w:rPr>
            <w:t>ng n</w:t>
          </w:r>
          <w:r w:rsidRPr="00B93E24">
            <w:rPr>
              <w:color w:val="000000"/>
              <w:sz w:val="28"/>
              <w:szCs w:val="28"/>
            </w:rPr>
            <w:t>à</w:t>
          </w:r>
          <w:r>
            <w:rPr>
              <w:color w:val="000000"/>
              <w:sz w:val="28"/>
              <w:szCs w:val="28"/>
            </w:rPr>
            <w:t>y xu</w:t>
          </w:r>
          <w:r w:rsidRPr="00B93E24">
            <w:rPr>
              <w:color w:val="000000"/>
              <w:sz w:val="28"/>
              <w:szCs w:val="28"/>
            </w:rPr>
            <w:t>ấ</w:t>
          </w:r>
          <w:r>
            <w:rPr>
              <w:color w:val="000000"/>
              <w:sz w:val="28"/>
              <w:szCs w:val="28"/>
            </w:rPr>
            <w:t>t hi</w:t>
          </w:r>
          <w:r w:rsidRPr="00B93E24">
            <w:rPr>
              <w:color w:val="000000"/>
              <w:sz w:val="28"/>
              <w:szCs w:val="28"/>
            </w:rPr>
            <w:t>ệ</w:t>
          </w:r>
          <w:r>
            <w:rPr>
              <w:color w:val="000000"/>
              <w:sz w:val="28"/>
              <w:szCs w:val="28"/>
            </w:rPr>
            <w:t xml:space="preserve">n </w:t>
          </w:r>
          <w:r w:rsidRPr="00B93E24">
            <w:rPr>
              <w:color w:val="000000"/>
              <w:sz w:val="28"/>
              <w:szCs w:val="28"/>
            </w:rPr>
            <w:t>ở</w:t>
          </w:r>
          <w:r>
            <w:rPr>
              <w:color w:val="000000"/>
              <w:sz w:val="28"/>
              <w:szCs w:val="28"/>
            </w:rPr>
            <w:t xml:space="preserve"> nh</w:t>
          </w:r>
          <w:r w:rsidRPr="00B93E24">
            <w:rPr>
              <w:color w:val="000000"/>
              <w:sz w:val="28"/>
              <w:szCs w:val="28"/>
            </w:rPr>
            <w:t>ữ</w:t>
          </w:r>
          <w:r>
            <w:rPr>
              <w:color w:val="000000"/>
              <w:sz w:val="28"/>
              <w:szCs w:val="28"/>
            </w:rPr>
            <w:t xml:space="preserve">ng </w:t>
          </w:r>
          <w:r w:rsidRPr="00B93E24">
            <w:rPr>
              <w:color w:val="000000"/>
              <w:sz w:val="28"/>
              <w:szCs w:val="28"/>
            </w:rPr>
            <w:t>ô</w:t>
          </w:r>
          <w:r>
            <w:rPr>
              <w:color w:val="000000"/>
              <w:sz w:val="28"/>
              <w:szCs w:val="28"/>
            </w:rPr>
            <w:t xml:space="preserve"> n</w:t>
          </w:r>
          <w:r w:rsidRPr="00B93E24">
            <w:rPr>
              <w:color w:val="000000"/>
              <w:sz w:val="28"/>
              <w:szCs w:val="28"/>
            </w:rPr>
            <w:t>à</w:t>
          </w:r>
          <w:r>
            <w:rPr>
              <w:color w:val="000000"/>
              <w:sz w:val="28"/>
              <w:szCs w:val="28"/>
            </w:rPr>
            <w:t>o.</w:t>
          </w:r>
        </w:p>
        <w:p w:rsidR="00E3169E" w:rsidRDefault="00B93E24" w:rsidP="00B93E24">
          <w:pPr>
            <w:pStyle w:val="ThngthngWeb"/>
            <w:numPr>
              <w:ilvl w:val="0"/>
              <w:numId w:val="7"/>
            </w:numPr>
            <w:spacing w:before="0" w:beforeAutospacing="0" w:after="0" w:afterAutospacing="0" w:line="360" w:lineRule="auto"/>
            <w:textAlignment w:val="baseline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Nh</w:t>
          </w:r>
          <w:r w:rsidRPr="00B93E24">
            <w:rPr>
              <w:color w:val="000000"/>
              <w:sz w:val="28"/>
              <w:szCs w:val="28"/>
            </w:rPr>
            <w:t>ữ</w:t>
          </w:r>
          <w:r>
            <w:rPr>
              <w:color w:val="000000"/>
              <w:sz w:val="28"/>
              <w:szCs w:val="28"/>
            </w:rPr>
            <w:t>ng game Nhanh tay nh</w:t>
          </w:r>
          <w:r w:rsidRPr="00B93E24">
            <w:rPr>
              <w:color w:val="000000"/>
              <w:sz w:val="28"/>
              <w:szCs w:val="28"/>
            </w:rPr>
            <w:t>ư</w:t>
          </w:r>
          <w:r>
            <w:rPr>
              <w:color w:val="000000"/>
              <w:sz w:val="28"/>
              <w:szCs w:val="28"/>
            </w:rPr>
            <w:t xml:space="preserve"> x</w:t>
          </w:r>
          <w:r w:rsidRPr="00B93E24">
            <w:rPr>
              <w:color w:val="000000"/>
              <w:sz w:val="28"/>
              <w:szCs w:val="28"/>
            </w:rPr>
            <w:t>ế</w:t>
          </w:r>
          <w:r>
            <w:rPr>
              <w:color w:val="000000"/>
              <w:sz w:val="28"/>
              <w:szCs w:val="28"/>
            </w:rPr>
            <w:t>p c</w:t>
          </w:r>
          <w:r w:rsidRPr="00B93E24">
            <w:rPr>
              <w:color w:val="000000"/>
              <w:sz w:val="28"/>
              <w:szCs w:val="28"/>
            </w:rPr>
            <w:t>á</w:t>
          </w:r>
          <w:r>
            <w:rPr>
              <w:color w:val="000000"/>
              <w:sz w:val="28"/>
              <w:szCs w:val="28"/>
            </w:rPr>
            <w:t xml:space="preserve">c </w:t>
          </w:r>
          <w:r w:rsidRPr="00B93E24">
            <w:rPr>
              <w:color w:val="000000"/>
              <w:sz w:val="28"/>
              <w:szCs w:val="28"/>
            </w:rPr>
            <w:t>đườ</w:t>
          </w:r>
          <w:r>
            <w:rPr>
              <w:color w:val="000000"/>
              <w:sz w:val="28"/>
              <w:szCs w:val="28"/>
            </w:rPr>
            <w:t xml:space="preserve">ng </w:t>
          </w:r>
          <w:r w:rsidRPr="00B93E24">
            <w:rPr>
              <w:color w:val="000000"/>
              <w:sz w:val="28"/>
              <w:szCs w:val="28"/>
            </w:rPr>
            <w:t>ố</w:t>
          </w:r>
          <w:r>
            <w:rPr>
              <w:color w:val="000000"/>
              <w:sz w:val="28"/>
              <w:szCs w:val="28"/>
            </w:rPr>
            <w:t xml:space="preserve">ng </w:t>
          </w:r>
          <w:r w:rsidRPr="00B93E24">
            <w:rPr>
              <w:color w:val="000000"/>
              <w:sz w:val="28"/>
              <w:szCs w:val="28"/>
            </w:rPr>
            <w:t>để</w:t>
          </w:r>
          <w:r>
            <w:rPr>
              <w:color w:val="000000"/>
              <w:sz w:val="28"/>
              <w:szCs w:val="28"/>
            </w:rPr>
            <w:t xml:space="preserve"> d</w:t>
          </w:r>
          <w:r w:rsidRPr="00B93E24">
            <w:rPr>
              <w:color w:val="000000"/>
              <w:sz w:val="28"/>
              <w:szCs w:val="28"/>
            </w:rPr>
            <w:t>ẫ</w:t>
          </w:r>
          <w:r>
            <w:rPr>
              <w:color w:val="000000"/>
              <w:sz w:val="28"/>
              <w:szCs w:val="28"/>
            </w:rPr>
            <w:t>n n</w:t>
          </w:r>
          <w:r w:rsidRPr="00B93E24">
            <w:rPr>
              <w:color w:val="000000"/>
              <w:sz w:val="28"/>
              <w:szCs w:val="28"/>
            </w:rPr>
            <w:t>ướ</w:t>
          </w:r>
          <w:r>
            <w:rPr>
              <w:color w:val="000000"/>
              <w:sz w:val="28"/>
              <w:szCs w:val="28"/>
            </w:rPr>
            <w:t>c tr</w:t>
          </w:r>
          <w:r w:rsidRPr="00B93E24">
            <w:rPr>
              <w:color w:val="000000"/>
              <w:sz w:val="28"/>
              <w:szCs w:val="28"/>
            </w:rPr>
            <w:t>ướ</w:t>
          </w:r>
          <w:r>
            <w:rPr>
              <w:color w:val="000000"/>
              <w:sz w:val="28"/>
              <w:szCs w:val="28"/>
            </w:rPr>
            <w:t>c khi n</w:t>
          </w:r>
          <w:r w:rsidRPr="00B93E24">
            <w:rPr>
              <w:color w:val="000000"/>
              <w:sz w:val="28"/>
              <w:szCs w:val="28"/>
            </w:rPr>
            <w:t>ướ</w:t>
          </w:r>
          <w:r>
            <w:rPr>
              <w:color w:val="000000"/>
              <w:sz w:val="28"/>
              <w:szCs w:val="28"/>
            </w:rPr>
            <w:t>c ch</w:t>
          </w:r>
          <w:r w:rsidRPr="00B93E24">
            <w:rPr>
              <w:color w:val="000000"/>
              <w:sz w:val="28"/>
              <w:szCs w:val="28"/>
            </w:rPr>
            <w:t>ả</w:t>
          </w:r>
          <w:r>
            <w:rPr>
              <w:color w:val="000000"/>
              <w:sz w:val="28"/>
              <w:szCs w:val="28"/>
            </w:rPr>
            <w:t xml:space="preserve">y </w:t>
          </w:r>
          <w:r w:rsidRPr="00B93E24">
            <w:rPr>
              <w:color w:val="000000"/>
              <w:sz w:val="28"/>
              <w:szCs w:val="28"/>
            </w:rPr>
            <w:t>đế</w:t>
          </w:r>
          <w:r>
            <w:rPr>
              <w:color w:val="000000"/>
              <w:sz w:val="28"/>
              <w:szCs w:val="28"/>
            </w:rPr>
            <w:t>n n</w:t>
          </w:r>
          <w:r w:rsidRPr="00B93E24">
            <w:rPr>
              <w:color w:val="000000"/>
              <w:sz w:val="28"/>
              <w:szCs w:val="28"/>
            </w:rPr>
            <w:t>ơ</w:t>
          </w:r>
          <w:r>
            <w:rPr>
              <w:color w:val="000000"/>
              <w:sz w:val="28"/>
              <w:szCs w:val="28"/>
            </w:rPr>
            <w:t>i.</w:t>
          </w:r>
        </w:p>
        <w:p w:rsidR="00B93E24" w:rsidRDefault="00B93E24" w:rsidP="00B93E24">
          <w:pPr>
            <w:pStyle w:val="ThngthngWeb"/>
            <w:numPr>
              <w:ilvl w:val="0"/>
              <w:numId w:val="7"/>
            </w:numPr>
            <w:spacing w:before="0" w:beforeAutospacing="0" w:after="0" w:afterAutospacing="0" w:line="360" w:lineRule="auto"/>
            <w:textAlignment w:val="baseline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Nh</w:t>
          </w:r>
          <w:r w:rsidRPr="00B93E24">
            <w:rPr>
              <w:color w:val="000000"/>
              <w:sz w:val="28"/>
              <w:szCs w:val="28"/>
            </w:rPr>
            <w:t>ững</w:t>
          </w:r>
          <w:r>
            <w:rPr>
              <w:color w:val="000000"/>
              <w:sz w:val="28"/>
              <w:szCs w:val="28"/>
            </w:rPr>
            <w:t xml:space="preserve"> game IQ ho</w:t>
          </w:r>
          <w:r w:rsidRPr="00B93E24">
            <w:rPr>
              <w:color w:val="000000"/>
              <w:sz w:val="28"/>
              <w:szCs w:val="28"/>
            </w:rPr>
            <w:t>ặ</w:t>
          </w:r>
          <w:r>
            <w:rPr>
              <w:color w:val="000000"/>
              <w:sz w:val="28"/>
              <w:szCs w:val="28"/>
            </w:rPr>
            <w:t>c l</w:t>
          </w:r>
          <w:r w:rsidRPr="00B93E24">
            <w:rPr>
              <w:color w:val="000000"/>
              <w:sz w:val="28"/>
              <w:szCs w:val="28"/>
            </w:rPr>
            <w:t>à</w:t>
          </w:r>
          <w:r>
            <w:rPr>
              <w:color w:val="000000"/>
              <w:sz w:val="28"/>
              <w:szCs w:val="28"/>
            </w:rPr>
            <w:t xml:space="preserve"> t</w:t>
          </w:r>
          <w:r w:rsidRPr="00B93E24">
            <w:rPr>
              <w:color w:val="000000"/>
              <w:sz w:val="28"/>
              <w:szCs w:val="28"/>
            </w:rPr>
            <w:t>ư</w:t>
          </w:r>
          <w:r>
            <w:rPr>
              <w:color w:val="000000"/>
              <w:sz w:val="28"/>
              <w:szCs w:val="28"/>
            </w:rPr>
            <w:t xml:space="preserve"> duy h</w:t>
          </w:r>
          <w:r w:rsidRPr="00B93E24">
            <w:rPr>
              <w:color w:val="000000"/>
              <w:sz w:val="28"/>
              <w:szCs w:val="28"/>
            </w:rPr>
            <w:t>ì</w:t>
          </w:r>
          <w:r>
            <w:rPr>
              <w:color w:val="000000"/>
              <w:sz w:val="28"/>
              <w:szCs w:val="28"/>
            </w:rPr>
            <w:t>nh h</w:t>
          </w:r>
          <w:r w:rsidRPr="00B93E24">
            <w:rPr>
              <w:color w:val="000000"/>
              <w:sz w:val="28"/>
              <w:szCs w:val="28"/>
            </w:rPr>
            <w:t>ọ</w:t>
          </w:r>
          <w:r>
            <w:rPr>
              <w:color w:val="000000"/>
              <w:sz w:val="28"/>
              <w:szCs w:val="28"/>
            </w:rPr>
            <w:t xml:space="preserve">c </w:t>
          </w:r>
          <w:r w:rsidRPr="00B93E24">
            <w:rPr>
              <w:color w:val="000000"/>
              <w:sz w:val="28"/>
              <w:szCs w:val="28"/>
            </w:rPr>
            <w:t>để</w:t>
          </w:r>
          <w:r>
            <w:rPr>
              <w:color w:val="000000"/>
              <w:sz w:val="28"/>
              <w:szCs w:val="28"/>
            </w:rPr>
            <w:t xml:space="preserve"> gi</w:t>
          </w:r>
          <w:r w:rsidRPr="00B93E24">
            <w:rPr>
              <w:color w:val="000000"/>
              <w:sz w:val="28"/>
              <w:szCs w:val="28"/>
            </w:rPr>
            <w:t>ả</w:t>
          </w:r>
          <w:r>
            <w:rPr>
              <w:color w:val="000000"/>
              <w:sz w:val="28"/>
              <w:szCs w:val="28"/>
            </w:rPr>
            <w:t>i quy</w:t>
          </w:r>
          <w:r w:rsidRPr="00B93E24">
            <w:rPr>
              <w:color w:val="000000"/>
              <w:sz w:val="28"/>
              <w:szCs w:val="28"/>
            </w:rPr>
            <w:t>ế</w:t>
          </w:r>
          <w:r>
            <w:rPr>
              <w:color w:val="000000"/>
              <w:sz w:val="28"/>
              <w:szCs w:val="28"/>
            </w:rPr>
            <w:t>t y</w:t>
          </w:r>
          <w:r w:rsidRPr="00B93E24">
            <w:rPr>
              <w:color w:val="000000"/>
              <w:sz w:val="28"/>
              <w:szCs w:val="28"/>
            </w:rPr>
            <w:t>ê</w:t>
          </w:r>
          <w:r>
            <w:rPr>
              <w:color w:val="000000"/>
              <w:sz w:val="28"/>
              <w:szCs w:val="28"/>
            </w:rPr>
            <w:t>u c</w:t>
          </w:r>
          <w:r w:rsidRPr="00B93E24">
            <w:rPr>
              <w:color w:val="000000"/>
              <w:sz w:val="28"/>
              <w:szCs w:val="28"/>
            </w:rPr>
            <w:t>ầ</w:t>
          </w:r>
          <w:r>
            <w:rPr>
              <w:color w:val="000000"/>
              <w:sz w:val="28"/>
              <w:szCs w:val="28"/>
            </w:rPr>
            <w:t xml:space="preserve">u </w:t>
          </w:r>
          <w:r w:rsidRPr="00B93E24">
            <w:rPr>
              <w:color w:val="000000"/>
              <w:sz w:val="28"/>
              <w:szCs w:val="28"/>
            </w:rPr>
            <w:t>đề</w:t>
          </w:r>
          <w:r>
            <w:rPr>
              <w:color w:val="000000"/>
              <w:sz w:val="28"/>
              <w:szCs w:val="28"/>
            </w:rPr>
            <w:t xml:space="preserve"> b</w:t>
          </w:r>
          <w:r w:rsidRPr="00B93E24">
            <w:rPr>
              <w:color w:val="000000"/>
              <w:sz w:val="28"/>
              <w:szCs w:val="28"/>
            </w:rPr>
            <w:t>à</w:t>
          </w:r>
          <w:r>
            <w:rPr>
              <w:color w:val="000000"/>
              <w:sz w:val="28"/>
              <w:szCs w:val="28"/>
            </w:rPr>
            <w:t>i.</w:t>
          </w:r>
        </w:p>
        <w:p w:rsidR="00B93E24" w:rsidRPr="00CC7460" w:rsidRDefault="00B93E24" w:rsidP="00B93E24">
          <w:pPr>
            <w:pStyle w:val="ThngthngWeb"/>
            <w:numPr>
              <w:ilvl w:val="0"/>
              <w:numId w:val="7"/>
            </w:numPr>
            <w:spacing w:before="0" w:beforeAutospacing="0" w:after="0" w:afterAutospacing="0" w:line="360" w:lineRule="auto"/>
            <w:textAlignment w:val="baseline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Vv..vv</w:t>
          </w:r>
        </w:p>
        <w:p w:rsidR="0088782A" w:rsidRPr="00B93E24" w:rsidRDefault="00B93E24" w:rsidP="007A2B0E">
          <w:pPr>
            <w:pStyle w:val="oancuaDanhsach"/>
            <w:numPr>
              <w:ilvl w:val="0"/>
              <w:numId w:val="8"/>
            </w:numPr>
            <w:rPr>
              <w:sz w:val="28"/>
            </w:rPr>
          </w:pPr>
          <w:r>
            <w:rPr>
              <w:sz w:val="28"/>
            </w:rPr>
            <w:t>C</w:t>
          </w:r>
          <w:r w:rsidRPr="00B93E24">
            <w:rPr>
              <w:sz w:val="28"/>
            </w:rPr>
            <w:t>ứ</w:t>
          </w:r>
          <w:r>
            <w:rPr>
              <w:sz w:val="28"/>
            </w:rPr>
            <w:t xml:space="preserve"> qua m</w:t>
          </w:r>
          <w:r w:rsidRPr="00B93E24">
            <w:rPr>
              <w:sz w:val="28"/>
            </w:rPr>
            <w:t>ộ</w:t>
          </w:r>
          <w:r>
            <w:rPr>
              <w:sz w:val="28"/>
            </w:rPr>
            <w:t>t l</w:t>
          </w:r>
          <w:r w:rsidRPr="00B93E24">
            <w:rPr>
              <w:sz w:val="28"/>
            </w:rPr>
            <w:t>ượ</w:t>
          </w:r>
          <w:r>
            <w:rPr>
              <w:sz w:val="28"/>
            </w:rPr>
            <w:t>ng level nh</w:t>
          </w:r>
          <w:r w:rsidRPr="00B93E24">
            <w:rPr>
              <w:sz w:val="28"/>
            </w:rPr>
            <w:t>ấ</w:t>
          </w:r>
          <w:r>
            <w:rPr>
              <w:sz w:val="28"/>
            </w:rPr>
            <w:t xml:space="preserve">t </w:t>
          </w:r>
          <w:r w:rsidRPr="00B93E24">
            <w:rPr>
              <w:sz w:val="28"/>
            </w:rPr>
            <w:t>đị</w:t>
          </w:r>
          <w:r>
            <w:rPr>
              <w:sz w:val="28"/>
            </w:rPr>
            <w:t>nh th</w:t>
          </w:r>
          <w:r w:rsidRPr="00B93E24">
            <w:rPr>
              <w:sz w:val="28"/>
            </w:rPr>
            <w:t>ì</w:t>
          </w:r>
          <w:r>
            <w:rPr>
              <w:sz w:val="28"/>
            </w:rPr>
            <w:t xml:space="preserve"> ng</w:t>
          </w:r>
          <w:r w:rsidRPr="00B93E24">
            <w:rPr>
              <w:sz w:val="28"/>
            </w:rPr>
            <w:t>ườ</w:t>
          </w:r>
          <w:r>
            <w:rPr>
              <w:sz w:val="28"/>
            </w:rPr>
            <w:t>i ch</w:t>
          </w:r>
          <w:r w:rsidRPr="00B93E24">
            <w:rPr>
              <w:sz w:val="28"/>
            </w:rPr>
            <w:t>ơ</w:t>
          </w:r>
          <w:r>
            <w:rPr>
              <w:sz w:val="28"/>
            </w:rPr>
            <w:t>i s</w:t>
          </w:r>
          <w:r w:rsidRPr="00B93E24">
            <w:rPr>
              <w:sz w:val="28"/>
            </w:rPr>
            <w:t>ẽ</w:t>
          </w:r>
          <w:r>
            <w:rPr>
              <w:sz w:val="28"/>
            </w:rPr>
            <w:t xml:space="preserve"> </w:t>
          </w:r>
          <w:r w:rsidRPr="00B93E24">
            <w:rPr>
              <w:sz w:val="28"/>
            </w:rPr>
            <w:t>đượ</w:t>
          </w:r>
          <w:r>
            <w:rPr>
              <w:sz w:val="28"/>
            </w:rPr>
            <w:t>c th</w:t>
          </w:r>
          <w:r w:rsidRPr="00B93E24">
            <w:rPr>
              <w:sz w:val="28"/>
            </w:rPr>
            <w:t>ă</w:t>
          </w:r>
          <w:r>
            <w:rPr>
              <w:sz w:val="28"/>
            </w:rPr>
            <w:t>ng ch</w:t>
          </w:r>
          <w:r w:rsidRPr="00B93E24">
            <w:rPr>
              <w:sz w:val="28"/>
            </w:rPr>
            <w:t>ứ</w:t>
          </w:r>
          <w:r>
            <w:rPr>
              <w:sz w:val="28"/>
            </w:rPr>
            <w:t xml:space="preserve">c. </w:t>
          </w:r>
          <w:r w:rsidR="007A2B0E">
            <w:rPr>
              <w:sz w:val="28"/>
            </w:rPr>
            <w:t>Gi</w:t>
          </w:r>
          <w:r w:rsidR="007A2B0E" w:rsidRPr="007A2B0E">
            <w:rPr>
              <w:sz w:val="28"/>
            </w:rPr>
            <w:t>ả</w:t>
          </w:r>
          <w:r w:rsidR="007A2B0E">
            <w:rPr>
              <w:sz w:val="28"/>
            </w:rPr>
            <w:t xml:space="preserve"> s</w:t>
          </w:r>
          <w:r w:rsidR="007A2B0E" w:rsidRPr="007A2B0E">
            <w:rPr>
              <w:sz w:val="28"/>
            </w:rPr>
            <w:t>ử</w:t>
          </w:r>
          <w:r w:rsidR="007A2B0E">
            <w:rPr>
              <w:sz w:val="28"/>
            </w:rPr>
            <w:t xml:space="preserve"> khi v</w:t>
          </w:r>
          <w:r w:rsidR="007A2B0E" w:rsidRPr="007A2B0E">
            <w:rPr>
              <w:sz w:val="28"/>
            </w:rPr>
            <w:t>à</w:t>
          </w:r>
          <w:r w:rsidR="007A2B0E">
            <w:rPr>
              <w:sz w:val="28"/>
            </w:rPr>
            <w:t>o ch</w:t>
          </w:r>
          <w:r w:rsidR="007A2B0E" w:rsidRPr="007A2B0E">
            <w:rPr>
              <w:sz w:val="28"/>
            </w:rPr>
            <w:t>ơ</w:t>
          </w:r>
          <w:r w:rsidR="007A2B0E">
            <w:rPr>
              <w:sz w:val="28"/>
            </w:rPr>
            <w:t>i Mr.X ch</w:t>
          </w:r>
          <w:r w:rsidR="007A2B0E" w:rsidRPr="007A2B0E">
            <w:rPr>
              <w:sz w:val="28"/>
            </w:rPr>
            <w:t>ỉ</w:t>
          </w:r>
          <w:r w:rsidR="007A2B0E">
            <w:rPr>
              <w:sz w:val="28"/>
            </w:rPr>
            <w:t xml:space="preserve"> l</w:t>
          </w:r>
          <w:r w:rsidR="007A2B0E" w:rsidRPr="007A2B0E">
            <w:rPr>
              <w:sz w:val="28"/>
            </w:rPr>
            <w:t>à</w:t>
          </w:r>
          <w:r w:rsidR="007A2B0E">
            <w:rPr>
              <w:sz w:val="28"/>
            </w:rPr>
            <w:t xml:space="preserve"> B</w:t>
          </w:r>
          <w:r w:rsidR="007A2B0E" w:rsidRPr="007A2B0E">
            <w:rPr>
              <w:sz w:val="28"/>
            </w:rPr>
            <w:t>ả</w:t>
          </w:r>
          <w:r w:rsidR="007A2B0E">
            <w:rPr>
              <w:sz w:val="28"/>
            </w:rPr>
            <w:t>o v</w:t>
          </w:r>
          <w:r w:rsidR="007A2B0E" w:rsidRPr="007A2B0E">
            <w:rPr>
              <w:sz w:val="28"/>
            </w:rPr>
            <w:t>ệ</w:t>
          </w:r>
          <w:r w:rsidR="007A2B0E">
            <w:rPr>
              <w:sz w:val="28"/>
            </w:rPr>
            <w:t xml:space="preserve">, </w:t>
          </w:r>
          <w:r w:rsidR="007A2B0E" w:rsidRPr="007A2B0E">
            <w:rPr>
              <w:sz w:val="28"/>
            </w:rPr>
            <w:t>đến</w:t>
          </w:r>
          <w:r w:rsidR="007A2B0E">
            <w:rPr>
              <w:sz w:val="28"/>
            </w:rPr>
            <w:t xml:space="preserve"> level 10 Mr.X </w:t>
          </w:r>
          <w:r w:rsidR="007A2B0E" w:rsidRPr="007A2B0E">
            <w:rPr>
              <w:sz w:val="28"/>
            </w:rPr>
            <w:t>đã</w:t>
          </w:r>
          <w:r w:rsidR="007A2B0E">
            <w:rPr>
              <w:sz w:val="28"/>
            </w:rPr>
            <w:t xml:space="preserve"> </w:t>
          </w:r>
          <w:r w:rsidR="007A2B0E" w:rsidRPr="007A2B0E">
            <w:rPr>
              <w:sz w:val="28"/>
            </w:rPr>
            <w:t>đủ</w:t>
          </w:r>
          <w:r w:rsidR="007A2B0E">
            <w:rPr>
              <w:sz w:val="28"/>
            </w:rPr>
            <w:t xml:space="preserve"> kh</w:t>
          </w:r>
          <w:r w:rsidR="007A2B0E" w:rsidRPr="007A2B0E">
            <w:rPr>
              <w:sz w:val="28"/>
            </w:rPr>
            <w:t>ả</w:t>
          </w:r>
          <w:r w:rsidR="007A2B0E">
            <w:rPr>
              <w:sz w:val="28"/>
            </w:rPr>
            <w:t xml:space="preserve"> n</w:t>
          </w:r>
          <w:r w:rsidR="007A2B0E" w:rsidRPr="007A2B0E">
            <w:rPr>
              <w:sz w:val="28"/>
            </w:rPr>
            <w:t>ă</w:t>
          </w:r>
          <w:r w:rsidR="007A2B0E">
            <w:rPr>
              <w:sz w:val="28"/>
            </w:rPr>
            <w:t>ng tr</w:t>
          </w:r>
          <w:r w:rsidR="007A2B0E" w:rsidRPr="007A2B0E">
            <w:rPr>
              <w:sz w:val="28"/>
            </w:rPr>
            <w:t>ở</w:t>
          </w:r>
          <w:r w:rsidR="007A2B0E">
            <w:rPr>
              <w:sz w:val="28"/>
            </w:rPr>
            <w:t xml:space="preserve"> th</w:t>
          </w:r>
          <w:r w:rsidR="007A2B0E" w:rsidRPr="007A2B0E">
            <w:rPr>
              <w:sz w:val="28"/>
            </w:rPr>
            <w:t>à</w:t>
          </w:r>
          <w:r w:rsidR="007A2B0E">
            <w:rPr>
              <w:sz w:val="28"/>
            </w:rPr>
            <w:t>nh Chuy</w:t>
          </w:r>
          <w:r w:rsidR="007A2B0E" w:rsidRPr="007A2B0E">
            <w:rPr>
              <w:sz w:val="28"/>
            </w:rPr>
            <w:t>ê</w:t>
          </w:r>
          <w:r w:rsidR="007A2B0E">
            <w:rPr>
              <w:sz w:val="28"/>
            </w:rPr>
            <w:t>n vi</w:t>
          </w:r>
          <w:r w:rsidR="007A2B0E" w:rsidRPr="007A2B0E">
            <w:rPr>
              <w:sz w:val="28"/>
            </w:rPr>
            <w:t>ê</w:t>
          </w:r>
          <w:r w:rsidR="007A2B0E">
            <w:rPr>
              <w:sz w:val="28"/>
            </w:rPr>
            <w:t>n c</w:t>
          </w:r>
          <w:r w:rsidR="007A2B0E" w:rsidRPr="007A2B0E">
            <w:rPr>
              <w:sz w:val="28"/>
            </w:rPr>
            <w:t>ủ</w:t>
          </w:r>
          <w:r w:rsidR="007A2B0E">
            <w:rPr>
              <w:sz w:val="28"/>
            </w:rPr>
            <w:t>a T</w:t>
          </w:r>
          <w:r w:rsidR="007A2B0E" w:rsidRPr="007A2B0E">
            <w:rPr>
              <w:sz w:val="28"/>
            </w:rPr>
            <w:t>ậ</w:t>
          </w:r>
          <w:r w:rsidR="007A2B0E">
            <w:rPr>
              <w:sz w:val="28"/>
            </w:rPr>
            <w:t xml:space="preserve">p </w:t>
          </w:r>
          <w:r w:rsidR="007A2B0E" w:rsidRPr="007A2B0E">
            <w:rPr>
              <w:sz w:val="28"/>
            </w:rPr>
            <w:t>đoàn</w:t>
          </w:r>
          <w:r w:rsidR="007A2B0E">
            <w:rPr>
              <w:sz w:val="28"/>
            </w:rPr>
            <w:t>. Level 15 l</w:t>
          </w:r>
          <w:r w:rsidR="007A2B0E" w:rsidRPr="007A2B0E">
            <w:rPr>
              <w:sz w:val="28"/>
            </w:rPr>
            <w:t>à</w:t>
          </w:r>
          <w:r w:rsidR="007A2B0E">
            <w:rPr>
              <w:sz w:val="28"/>
            </w:rPr>
            <w:t xml:space="preserve"> Tr</w:t>
          </w:r>
          <w:r w:rsidR="007A2B0E" w:rsidRPr="007A2B0E">
            <w:rPr>
              <w:sz w:val="28"/>
            </w:rPr>
            <w:t>ưở</w:t>
          </w:r>
          <w:r w:rsidR="007A2B0E">
            <w:rPr>
              <w:sz w:val="28"/>
            </w:rPr>
            <w:t>ng ph</w:t>
          </w:r>
          <w:r w:rsidR="007A2B0E" w:rsidRPr="007A2B0E">
            <w:rPr>
              <w:sz w:val="28"/>
            </w:rPr>
            <w:t>ò</w:t>
          </w:r>
          <w:r w:rsidR="007A2B0E">
            <w:rPr>
              <w:sz w:val="28"/>
            </w:rPr>
            <w:t>ng, r</w:t>
          </w:r>
          <w:r w:rsidR="007A2B0E" w:rsidRPr="007A2B0E">
            <w:rPr>
              <w:sz w:val="28"/>
            </w:rPr>
            <w:t>ồ</w:t>
          </w:r>
          <w:r w:rsidR="007A2B0E">
            <w:rPr>
              <w:sz w:val="28"/>
            </w:rPr>
            <w:t xml:space="preserve">i </w:t>
          </w:r>
          <w:r w:rsidR="007A2B0E" w:rsidRPr="007A2B0E">
            <w:rPr>
              <w:sz w:val="28"/>
            </w:rPr>
            <w:t>đế</w:t>
          </w:r>
          <w:r w:rsidR="007A2B0E">
            <w:rPr>
              <w:sz w:val="28"/>
            </w:rPr>
            <w:t>n Tr</w:t>
          </w:r>
          <w:r w:rsidR="007A2B0E" w:rsidRPr="007A2B0E">
            <w:rPr>
              <w:sz w:val="28"/>
            </w:rPr>
            <w:t>ưở</w:t>
          </w:r>
          <w:r w:rsidR="007A2B0E">
            <w:rPr>
              <w:sz w:val="28"/>
            </w:rPr>
            <w:t>ng b</w:t>
          </w:r>
          <w:r w:rsidR="007A2B0E" w:rsidRPr="007A2B0E">
            <w:rPr>
              <w:sz w:val="28"/>
            </w:rPr>
            <w:t>ộ</w:t>
          </w:r>
          <w:r w:rsidR="007A2B0E">
            <w:rPr>
              <w:sz w:val="28"/>
            </w:rPr>
            <w:t xml:space="preserve"> ph</w:t>
          </w:r>
          <w:r w:rsidR="007A2B0E" w:rsidRPr="007A2B0E">
            <w:rPr>
              <w:sz w:val="28"/>
            </w:rPr>
            <w:t>ậ</w:t>
          </w:r>
          <w:r w:rsidR="007A2B0E">
            <w:rPr>
              <w:sz w:val="28"/>
            </w:rPr>
            <w:t>n, Th</w:t>
          </w:r>
          <w:r w:rsidR="007A2B0E" w:rsidRPr="007A2B0E">
            <w:rPr>
              <w:sz w:val="28"/>
            </w:rPr>
            <w:t>ư</w:t>
          </w:r>
          <w:r w:rsidR="007A2B0E">
            <w:rPr>
              <w:sz w:val="28"/>
            </w:rPr>
            <w:t xml:space="preserve"> k</w:t>
          </w:r>
          <w:r w:rsidR="007A2B0E" w:rsidRPr="007A2B0E">
            <w:rPr>
              <w:sz w:val="28"/>
            </w:rPr>
            <w:t>í</w:t>
          </w:r>
          <w:r w:rsidR="007A2B0E">
            <w:rPr>
              <w:sz w:val="28"/>
            </w:rPr>
            <w:t>, Ph</w:t>
          </w:r>
          <w:r w:rsidR="007A2B0E" w:rsidRPr="007A2B0E">
            <w:rPr>
              <w:sz w:val="28"/>
            </w:rPr>
            <w:t>ó</w:t>
          </w:r>
          <w:r w:rsidR="007A2B0E">
            <w:rPr>
              <w:sz w:val="28"/>
            </w:rPr>
            <w:t xml:space="preserve"> giám </w:t>
          </w:r>
          <w:r w:rsidR="007A2B0E" w:rsidRPr="007A2B0E">
            <w:rPr>
              <w:sz w:val="28"/>
            </w:rPr>
            <w:t>đố</w:t>
          </w:r>
          <w:r w:rsidR="007A2B0E">
            <w:rPr>
              <w:sz w:val="28"/>
            </w:rPr>
            <w:t>c v</w:t>
          </w:r>
          <w:r w:rsidR="007A2B0E" w:rsidRPr="007A2B0E">
            <w:rPr>
              <w:sz w:val="28"/>
            </w:rPr>
            <w:t>à</w:t>
          </w:r>
          <w:r w:rsidR="007A2B0E">
            <w:rPr>
              <w:sz w:val="28"/>
            </w:rPr>
            <w:t xml:space="preserve"> cu</w:t>
          </w:r>
          <w:r w:rsidR="007A2B0E" w:rsidRPr="007A2B0E">
            <w:rPr>
              <w:sz w:val="28"/>
            </w:rPr>
            <w:t>ố</w:t>
          </w:r>
          <w:r w:rsidR="007A2B0E">
            <w:rPr>
              <w:sz w:val="28"/>
            </w:rPr>
            <w:t>i c</w:t>
          </w:r>
          <w:r w:rsidR="007A2B0E" w:rsidRPr="007A2B0E">
            <w:rPr>
              <w:sz w:val="28"/>
            </w:rPr>
            <w:t>ù</w:t>
          </w:r>
          <w:r w:rsidR="007A2B0E">
            <w:rPr>
              <w:sz w:val="28"/>
            </w:rPr>
            <w:t>ng sau khi h</w:t>
          </w:r>
          <w:r w:rsidR="007A2B0E" w:rsidRPr="007A2B0E">
            <w:rPr>
              <w:sz w:val="28"/>
            </w:rPr>
            <w:t>oàn</w:t>
          </w:r>
          <w:r w:rsidR="007A2B0E">
            <w:rPr>
              <w:sz w:val="28"/>
            </w:rPr>
            <w:t xml:space="preserve"> th</w:t>
          </w:r>
          <w:r w:rsidR="007A2B0E" w:rsidRPr="007A2B0E">
            <w:rPr>
              <w:sz w:val="28"/>
            </w:rPr>
            <w:t>à</w:t>
          </w:r>
          <w:r w:rsidR="007A2B0E">
            <w:rPr>
              <w:sz w:val="28"/>
            </w:rPr>
            <w:t>nh h</w:t>
          </w:r>
          <w:r w:rsidR="007A2B0E" w:rsidRPr="007A2B0E">
            <w:rPr>
              <w:sz w:val="28"/>
            </w:rPr>
            <w:t>ế</w:t>
          </w:r>
          <w:r w:rsidR="007A2B0E">
            <w:rPr>
              <w:sz w:val="28"/>
            </w:rPr>
            <w:t>t c</w:t>
          </w:r>
          <w:r w:rsidR="007A2B0E" w:rsidRPr="007A2B0E">
            <w:rPr>
              <w:sz w:val="28"/>
            </w:rPr>
            <w:t>á</w:t>
          </w:r>
          <w:r w:rsidR="007A2B0E">
            <w:rPr>
              <w:sz w:val="28"/>
            </w:rPr>
            <w:t>c level th</w:t>
          </w:r>
          <w:r w:rsidR="007A2B0E" w:rsidRPr="007A2B0E">
            <w:rPr>
              <w:sz w:val="28"/>
            </w:rPr>
            <w:t>ì</w:t>
          </w:r>
          <w:r w:rsidR="007A2B0E">
            <w:rPr>
              <w:sz w:val="28"/>
            </w:rPr>
            <w:t xml:space="preserve"> s</w:t>
          </w:r>
          <w:r w:rsidR="007A2B0E" w:rsidRPr="007A2B0E">
            <w:rPr>
              <w:sz w:val="28"/>
            </w:rPr>
            <w:t>ẽ</w:t>
          </w:r>
          <w:r w:rsidR="007A2B0E">
            <w:rPr>
              <w:sz w:val="28"/>
            </w:rPr>
            <w:t xml:space="preserve"> l</w:t>
          </w:r>
          <w:r w:rsidR="007A2B0E" w:rsidRPr="007A2B0E">
            <w:rPr>
              <w:sz w:val="28"/>
            </w:rPr>
            <w:t>à</w:t>
          </w:r>
          <w:r w:rsidR="007A2B0E">
            <w:rPr>
              <w:sz w:val="28"/>
            </w:rPr>
            <w:t xml:space="preserve"> Gi</w:t>
          </w:r>
          <w:r w:rsidR="007A2B0E" w:rsidRPr="007A2B0E">
            <w:rPr>
              <w:sz w:val="28"/>
            </w:rPr>
            <w:t>á</w:t>
          </w:r>
          <w:r w:rsidR="007A2B0E">
            <w:rPr>
              <w:sz w:val="28"/>
            </w:rPr>
            <w:t xml:space="preserve">m </w:t>
          </w:r>
          <w:r w:rsidR="007A2B0E" w:rsidRPr="007A2B0E">
            <w:rPr>
              <w:sz w:val="28"/>
            </w:rPr>
            <w:t>đố</w:t>
          </w:r>
          <w:r w:rsidR="007A2B0E">
            <w:rPr>
              <w:sz w:val="28"/>
            </w:rPr>
            <w:t>c.</w:t>
          </w:r>
        </w:p>
      </w:sdtContent>
    </w:sdt>
    <w:p w:rsidR="00DF5034" w:rsidRDefault="00DF5034" w:rsidP="0088782A"/>
    <w:p w:rsidR="00DF5034" w:rsidRDefault="00DF5034" w:rsidP="0088782A"/>
    <w:p w:rsidR="00DF5034" w:rsidRPr="00773CDF" w:rsidRDefault="00DF5034" w:rsidP="0088782A">
      <w:pPr>
        <w:rPr>
          <w:color w:val="9F2936" w:themeColor="accent2"/>
        </w:rPr>
      </w:pPr>
    </w:p>
    <w:p w:rsidR="00DF5034" w:rsidRPr="003B7DB6" w:rsidRDefault="00DF5034" w:rsidP="0088782A"/>
    <w:p w:rsidR="00DF5034" w:rsidRPr="003B7DB6" w:rsidRDefault="00DF5034" w:rsidP="0088782A"/>
    <w:p w:rsidR="00DF5034" w:rsidRPr="003B7DB6" w:rsidRDefault="00DF5034" w:rsidP="0088782A"/>
    <w:p w:rsidR="00DF5034" w:rsidRPr="003B7DB6" w:rsidRDefault="00DF5034" w:rsidP="0088782A"/>
    <w:p w:rsidR="00CE073C" w:rsidRPr="003B7DB6" w:rsidRDefault="00CE073C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p w:rsidR="00773CDF" w:rsidRPr="003B7DB6" w:rsidRDefault="00773CDF"/>
    <w:sectPr w:rsidR="00773CDF" w:rsidRPr="003B7DB6" w:rsidSect="00DF503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296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E4D" w:rsidRDefault="00A32E4D" w:rsidP="00C2335E">
      <w:pPr>
        <w:spacing w:after="0" w:line="240" w:lineRule="auto"/>
      </w:pPr>
      <w:r>
        <w:separator/>
      </w:r>
    </w:p>
  </w:endnote>
  <w:endnote w:type="continuationSeparator" w:id="0">
    <w:p w:rsidR="00A32E4D" w:rsidRDefault="00A32E4D" w:rsidP="00C23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nnMausang-Nhnmanh2"/>
      <w:tblW w:w="4961" w:type="pct"/>
      <w:tblBorders>
        <w:bottom w:val="none" w:sz="0" w:space="0" w:color="auto"/>
      </w:tblBorders>
      <w:tblLook w:val="04A0" w:firstRow="1" w:lastRow="0" w:firstColumn="1" w:lastColumn="0" w:noHBand="0" w:noVBand="1"/>
    </w:tblPr>
    <w:tblGrid>
      <w:gridCol w:w="932"/>
      <w:gridCol w:w="8384"/>
    </w:tblGrid>
    <w:tr w:rsidR="00D3729B" w:rsidTr="001E2BD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7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9F2936" w:themeFill="accent2"/>
          <w:vAlign w:val="center"/>
        </w:tcPr>
        <w:p w:rsidR="00D3729B" w:rsidRDefault="00D3729B" w:rsidP="001E2BD9">
          <w:pPr>
            <w:jc w:val="center"/>
            <w:rPr>
              <w:b w:val="0"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F5034" w:rsidRPr="00DF5034">
            <w:rPr>
              <w:noProof/>
              <w:color w:val="FFFFFF" w:themeColor="background1"/>
            </w:rPr>
            <w:t>2</w:t>
          </w:r>
          <w:r>
            <w:fldChar w:fldCharType="end"/>
          </w:r>
        </w:p>
      </w:tc>
      <w:tc>
        <w:tcPr>
          <w:tcW w:w="4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:rsidR="00D3729B" w:rsidRPr="001F43BB" w:rsidRDefault="00D3729B" w:rsidP="001E2BD9">
          <w:pPr>
            <w:pStyle w:val="Address01"/>
            <w:spacing w:line="240" w:lineRule="auto"/>
            <w:contextualSpacing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Theme="minorEastAsia"/>
              <w:color w:val="656565" w:themeColor="text2" w:themeTint="BF"/>
              <w:lang w:eastAsia="ja-JP"/>
            </w:rPr>
          </w:pPr>
          <w:r>
            <w:rPr>
              <w:rFonts w:eastAsiaTheme="minorEastAsia"/>
              <w:noProof/>
              <w:color w:val="323232" w:themeColor="text2"/>
            </w:rPr>
            <w:drawing>
              <wp:anchor distT="0" distB="0" distL="114300" distR="114300" simplePos="0" relativeHeight="251660288" behindDoc="0" locked="0" layoutInCell="1" allowOverlap="1" wp14:anchorId="3BDCEC3F" wp14:editId="255FF74B">
                <wp:simplePos x="0" y="0"/>
                <wp:positionH relativeFrom="column">
                  <wp:posOffset>4586781</wp:posOffset>
                </wp:positionH>
                <wp:positionV relativeFrom="paragraph">
                  <wp:posOffset>64965</wp:posOffset>
                </wp:positionV>
                <wp:extent cx="617972" cy="433753"/>
                <wp:effectExtent l="0" t="0" r="0" b="444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Js-flatten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972" cy="4337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1F43BB">
            <w:rPr>
              <w:color w:val="656565" w:themeColor="text2" w:themeTint="BF"/>
            </w:rPr>
            <w:t xml:space="preserve">Japanese Software Engineers Club – </w:t>
          </w:r>
          <w:r w:rsidRPr="001F43BB">
            <w:rPr>
              <w:rFonts w:eastAsiaTheme="minorEastAsia" w:hint="eastAsia"/>
              <w:color w:val="656565" w:themeColor="text2" w:themeTint="BF"/>
              <w:lang w:eastAsia="ja-JP"/>
            </w:rPr>
            <w:t>日本のエンジニアクラブ</w:t>
          </w:r>
        </w:p>
        <w:p w:rsidR="00D3729B" w:rsidRPr="001F43BB" w:rsidRDefault="00D3729B" w:rsidP="001E2BD9">
          <w:pPr>
            <w:pStyle w:val="Address01"/>
            <w:spacing w:line="240" w:lineRule="auto"/>
            <w:contextualSpacing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Theme="minorEastAsia"/>
              <w:color w:val="656565" w:themeColor="text2" w:themeTint="BF"/>
              <w:lang w:eastAsia="ja-JP"/>
            </w:rPr>
          </w:pPr>
          <w:r w:rsidRPr="001F43BB">
            <w:rPr>
              <w:rFonts w:eastAsiaTheme="minorEastAsia"/>
              <w:color w:val="656565" w:themeColor="text2" w:themeTint="BF"/>
              <w:lang w:eastAsia="ja-JP"/>
            </w:rPr>
            <w:t>Câu lạc bộ Kỹ sư phần mềm Nhật Bản – Trường Đại học FPT</w:t>
          </w:r>
        </w:p>
        <w:p w:rsidR="00D3729B" w:rsidRDefault="00D3729B" w:rsidP="001E2BD9">
          <w:pPr>
            <w:pStyle w:val="websiteemail"/>
            <w:spacing w:line="240" w:lineRule="auto"/>
            <w:contextualSpacing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1F43BB">
            <w:rPr>
              <w:color w:val="656565" w:themeColor="text2" w:themeTint="BF"/>
            </w:rPr>
            <w:t>www.facebook.com/fu.jsclub  |  jsclub.fpt@gmail.com</w:t>
          </w:r>
        </w:p>
      </w:tc>
    </w:tr>
  </w:tbl>
  <w:p w:rsidR="00D3729B" w:rsidRDefault="00D3729B" w:rsidP="00D3729B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nnMausang-Nhnmanh2"/>
      <w:tblW w:w="5000" w:type="pct"/>
      <w:tblBorders>
        <w:bottom w:val="none" w:sz="0" w:space="0" w:color="auto"/>
      </w:tblBorders>
      <w:tblLook w:val="04A0" w:firstRow="1" w:lastRow="0" w:firstColumn="1" w:lastColumn="0" w:noHBand="0" w:noVBand="1"/>
    </w:tblPr>
    <w:tblGrid>
      <w:gridCol w:w="828"/>
      <w:gridCol w:w="6931"/>
      <w:gridCol w:w="1630"/>
    </w:tblGrid>
    <w:tr w:rsidR="00D058A0" w:rsidTr="00CF5F5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7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41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9F2936" w:themeFill="accent2"/>
          <w:vAlign w:val="center"/>
        </w:tcPr>
        <w:p w:rsidR="00D058A0" w:rsidRDefault="00D058A0" w:rsidP="001F43BB">
          <w:pPr>
            <w:jc w:val="center"/>
            <w:rPr>
              <w:b w:val="0"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91572" w:rsidRPr="00891572">
            <w:rPr>
              <w:noProof/>
              <w:color w:val="FFFFFF" w:themeColor="background1"/>
            </w:rPr>
            <w:t>4</w:t>
          </w:r>
          <w:r>
            <w:fldChar w:fldCharType="end"/>
          </w:r>
        </w:p>
      </w:tc>
      <w:tc>
        <w:tcPr>
          <w:tcW w:w="3691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:rsidR="00D058A0" w:rsidRPr="001F43BB" w:rsidRDefault="00D058A0" w:rsidP="001A5C6E">
          <w:pPr>
            <w:pStyle w:val="Address01"/>
            <w:spacing w:before="0" w:after="60" w:line="240" w:lineRule="auto"/>
            <w:contextualSpacing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Theme="minorEastAsia"/>
              <w:color w:val="656565" w:themeColor="text2" w:themeTint="BF"/>
              <w:lang w:eastAsia="ja-JP"/>
            </w:rPr>
          </w:pPr>
          <w:r w:rsidRPr="001F43BB">
            <w:rPr>
              <w:color w:val="656565" w:themeColor="text2" w:themeTint="BF"/>
            </w:rPr>
            <w:t xml:space="preserve">Japanese Software Engineers Club – </w:t>
          </w:r>
          <w:r w:rsidRPr="001F43BB">
            <w:rPr>
              <w:rFonts w:eastAsiaTheme="minorEastAsia" w:hint="eastAsia"/>
              <w:color w:val="656565" w:themeColor="text2" w:themeTint="BF"/>
              <w:lang w:eastAsia="ja-JP"/>
            </w:rPr>
            <w:t>日本のエンジニアクラブ</w:t>
          </w:r>
        </w:p>
        <w:p w:rsidR="00D058A0" w:rsidRPr="001F43BB" w:rsidRDefault="00D058A0" w:rsidP="001A5C6E">
          <w:pPr>
            <w:pStyle w:val="Address01"/>
            <w:spacing w:before="0" w:after="60" w:line="240" w:lineRule="auto"/>
            <w:contextualSpacing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Theme="minorEastAsia"/>
              <w:color w:val="656565" w:themeColor="text2" w:themeTint="BF"/>
              <w:lang w:eastAsia="ja-JP"/>
            </w:rPr>
          </w:pPr>
          <w:r w:rsidRPr="001F43BB">
            <w:rPr>
              <w:rFonts w:eastAsiaTheme="minorEastAsia"/>
              <w:color w:val="656565" w:themeColor="text2" w:themeTint="BF"/>
              <w:lang w:eastAsia="ja-JP"/>
            </w:rPr>
            <w:t>Câu lạc bộ Kỹ sư phần mềm Nhật Bản – Trường Đại học FPT</w:t>
          </w:r>
        </w:p>
        <w:p w:rsidR="00D058A0" w:rsidRDefault="00A32E4D" w:rsidP="001A5C6E">
          <w:pPr>
            <w:pStyle w:val="websiteemail"/>
            <w:spacing w:after="60" w:line="240" w:lineRule="auto"/>
            <w:contextualSpacing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hyperlink r:id="rId1" w:history="1">
            <w:r w:rsidR="00D058A0" w:rsidRPr="00EB37AD">
              <w:rPr>
                <w:rStyle w:val="Siuktni"/>
                <w:bCs w:val="0"/>
                <w:i/>
                <w:color w:val="14415C" w:themeColor="accent3" w:themeShade="BF"/>
                <w:u w:color="14415C" w:themeColor="accent3" w:themeShade="BF"/>
              </w:rPr>
              <w:t>www.facebook.com/fu.jsclub</w:t>
            </w:r>
          </w:hyperlink>
          <w:r w:rsidR="00D058A0" w:rsidRPr="00EB37AD">
            <w:rPr>
              <w:color w:val="14415C" w:themeColor="accent3" w:themeShade="BF"/>
            </w:rPr>
            <w:t xml:space="preserve">  </w:t>
          </w:r>
          <w:r w:rsidR="00D058A0" w:rsidRPr="001F43BB">
            <w:rPr>
              <w:color w:val="656565" w:themeColor="text2" w:themeTint="BF"/>
            </w:rPr>
            <w:t xml:space="preserve">|  </w:t>
          </w:r>
          <w:hyperlink r:id="rId2" w:history="1">
            <w:r w:rsidR="00D058A0" w:rsidRPr="00EB37AD">
              <w:rPr>
                <w:rStyle w:val="Siuktni"/>
                <w:bCs w:val="0"/>
                <w:i/>
                <w:color w:val="14415C" w:themeColor="accent3" w:themeShade="BF"/>
                <w:u w:color="14415C" w:themeColor="accent3" w:themeShade="BF"/>
              </w:rPr>
              <w:t>jsclub.fpt@gmail.com</w:t>
            </w:r>
          </w:hyperlink>
        </w:p>
      </w:tc>
      <w:tc>
        <w:tcPr>
          <w:tcW w:w="868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:rsidR="00D058A0" w:rsidRDefault="00D058A0" w:rsidP="001E2BD9">
          <w:pPr>
            <w:pStyle w:val="Address01"/>
            <w:spacing w:line="240" w:lineRule="auto"/>
            <w:contextualSpacing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Theme="minorEastAsia"/>
              <w:noProof/>
              <w:color w:val="323232" w:themeColor="text2"/>
              <w:lang w:eastAsia="ja-JP"/>
            </w:rPr>
          </w:pPr>
          <w:r>
            <w:rPr>
              <w:rFonts w:eastAsiaTheme="minorEastAsia"/>
              <w:noProof/>
              <w:color w:val="323232" w:themeColor="text2"/>
            </w:rPr>
            <w:drawing>
              <wp:anchor distT="0" distB="0" distL="114300" distR="114300" simplePos="0" relativeHeight="251623936" behindDoc="0" locked="0" layoutInCell="1" allowOverlap="1" wp14:anchorId="6C1E93CF" wp14:editId="6C1952C6">
                <wp:simplePos x="0" y="0"/>
                <wp:positionH relativeFrom="column">
                  <wp:posOffset>293517</wp:posOffset>
                </wp:positionH>
                <wp:positionV relativeFrom="paragraph">
                  <wp:posOffset>64770</wp:posOffset>
                </wp:positionV>
                <wp:extent cx="617855" cy="433705"/>
                <wp:effectExtent l="0" t="0" r="0" b="4445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Js-flatten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855" cy="433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031B40" w:rsidRDefault="00A32E4D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LiBang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94"/>
      <w:gridCol w:w="4695"/>
    </w:tblGrid>
    <w:tr w:rsidR="00CF5F51" w:rsidRPr="00CF5F51" w:rsidTr="00CF5F51">
      <w:tc>
        <w:tcPr>
          <w:tcW w:w="4694" w:type="dxa"/>
        </w:tcPr>
        <w:p w:rsidR="00CF5F51" w:rsidRPr="00CF5F51" w:rsidRDefault="00CF5F51">
          <w:pPr>
            <w:pStyle w:val="Chntrang"/>
            <w:rPr>
              <w:rFonts w:ascii="Arial" w:hAnsi="Arial" w:cs="Arial"/>
              <w:color w:val="A6A6A6" w:themeColor="background1" w:themeShade="A6"/>
              <w:sz w:val="20"/>
            </w:rPr>
          </w:pPr>
        </w:p>
      </w:tc>
      <w:tc>
        <w:tcPr>
          <w:tcW w:w="4695" w:type="dxa"/>
        </w:tcPr>
        <w:p w:rsidR="00CF5F51" w:rsidRPr="00CF5F51" w:rsidRDefault="00CF5F51">
          <w:pPr>
            <w:pStyle w:val="Chntrang"/>
            <w:rPr>
              <w:rFonts w:ascii="Arial" w:hAnsi="Arial" w:cs="Arial"/>
              <w:color w:val="A6A6A6" w:themeColor="background1" w:themeShade="A6"/>
              <w:sz w:val="20"/>
            </w:rPr>
          </w:pPr>
        </w:p>
      </w:tc>
    </w:tr>
  </w:tbl>
  <w:p w:rsidR="00773CDF" w:rsidRDefault="00CF5F51">
    <w:pPr>
      <w:pStyle w:val="Chntrang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0D334F14" wp14:editId="046D5B8E">
              <wp:simplePos x="0" y="0"/>
              <wp:positionH relativeFrom="margin">
                <wp:align>center</wp:align>
              </wp:positionH>
              <wp:positionV relativeFrom="margin">
                <wp:posOffset>9471660</wp:posOffset>
              </wp:positionV>
              <wp:extent cx="1086485" cy="295275"/>
              <wp:effectExtent l="0" t="0" r="0" b="0"/>
              <wp:wrapSquare wrapText="bothSides"/>
              <wp:docPr id="69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86928" cy="295275"/>
                      </a:xfrm>
                      <a:prstGeom prst="bracketPair">
                        <a:avLst>
                          <a:gd name="adj" fmla="val 8051"/>
                        </a:avLst>
                      </a:prstGeom>
                      <a:noFill/>
                      <a:ln w="38100">
                        <a:noFill/>
                        <a:round/>
                        <a:headEnd/>
                        <a:tailEnd/>
                      </a:ln>
                      <a:extLst/>
                    </wps:spPr>
                    <wps:txbx>
                      <w:txbxContent>
                        <w:p w:rsidR="00CF5F51" w:rsidRPr="00EB37AD" w:rsidRDefault="00CF5F51" w:rsidP="00EB37AD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iCs/>
                              <w:color w:val="FFFFFF" w:themeColor="background1"/>
                              <w:sz w:val="21"/>
                            </w:rPr>
                          </w:pPr>
                          <w:r w:rsidRPr="00EB37AD">
                            <w:rPr>
                              <w:rFonts w:ascii="Arial" w:hAnsi="Arial" w:cs="Arial"/>
                              <w:b/>
                              <w:iCs/>
                              <w:color w:val="FFFFFF" w:themeColor="background1"/>
                              <w:sz w:val="21"/>
                            </w:rPr>
                            <w:t>Internal Use</w:t>
                          </w:r>
                        </w:p>
                      </w:txbxContent>
                    </wps:txbx>
                    <wps:bodyPr rot="0" vert="horz" wrap="square" lIns="45720" tIns="45720" rIns="4572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334F14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" o:spid="_x0000_s1028" type="#_x0000_t185" style="position:absolute;margin-left:0;margin-top:745.8pt;width:85.55pt;height:23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" o:allowincell="f" adj="1739" stroked="f" strokeweight="3pt">
              <v:textbox inset="3.6pt,,3.6pt">
                <w:txbxContent>
                  <w:p w:rsidR="00CF5F51" w:rsidRPr="00EB37AD" w:rsidRDefault="00CF5F51" w:rsidP="00EB37AD">
                    <w:pPr>
                      <w:spacing w:after="0"/>
                      <w:jc w:val="center"/>
                      <w:rPr>
                        <w:rFonts w:ascii="Arial" w:hAnsi="Arial" w:cs="Arial"/>
                        <w:b/>
                        <w:iCs/>
                        <w:color w:val="FFFFFF" w:themeColor="background1"/>
                        <w:sz w:val="21"/>
                      </w:rPr>
                    </w:pPr>
                    <w:r w:rsidRPr="00EB37AD">
                      <w:rPr>
                        <w:rFonts w:ascii="Arial" w:hAnsi="Arial" w:cs="Arial"/>
                        <w:b/>
                        <w:iCs/>
                        <w:color w:val="FFFFFF" w:themeColor="background1"/>
                        <w:sz w:val="21"/>
                      </w:rPr>
                      <w:t>Internal Use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="00773CDF">
      <w:rPr>
        <w:noProof/>
      </w:rPr>
      <mc:AlternateContent>
        <mc:Choice Requires="wps">
          <w:drawing>
            <wp:anchor distT="0" distB="0" distL="114300" distR="114300" simplePos="0" relativeHeight="251659263" behindDoc="1" locked="0" layoutInCell="1" allowOverlap="1" wp14:anchorId="749E3A3B" wp14:editId="752CEAAF">
              <wp:simplePos x="0" y="0"/>
              <wp:positionH relativeFrom="column">
                <wp:posOffset>-904875</wp:posOffset>
              </wp:positionH>
              <wp:positionV relativeFrom="paragraph">
                <wp:posOffset>325120</wp:posOffset>
              </wp:positionV>
              <wp:extent cx="7549515" cy="292637"/>
              <wp:effectExtent l="0" t="0" r="13335" b="12700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9515" cy="292637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solidFill>
                          <a:schemeClr val="accent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7115C3" id="Rectangle 19" o:spid="_x0000_s1026" style="position:absolute;margin-left:-71.25pt;margin-top:25.6pt;width:594.45pt;height:23.05pt;z-index:-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" fillcolor="#9f2936 [3205]" strokecolor="#9f2936 [3205]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E4D" w:rsidRDefault="00A32E4D" w:rsidP="00C2335E">
      <w:pPr>
        <w:spacing w:after="0" w:line="240" w:lineRule="auto"/>
      </w:pPr>
      <w:r>
        <w:separator/>
      </w:r>
    </w:p>
  </w:footnote>
  <w:footnote w:type="continuationSeparator" w:id="0">
    <w:p w:rsidR="00A32E4D" w:rsidRDefault="00A32E4D" w:rsidP="00C23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nnMausang-Nhnmanh2"/>
      <w:tblW w:w="5000" w:type="pct"/>
      <w:tblBorders>
        <w:top w:val="none" w:sz="0" w:space="0" w:color="auto"/>
      </w:tblBorders>
      <w:tblLook w:val="04A0" w:firstRow="1" w:lastRow="0" w:firstColumn="1" w:lastColumn="0" w:noHBand="0" w:noVBand="1"/>
    </w:tblPr>
    <w:tblGrid>
      <w:gridCol w:w="1872"/>
      <w:gridCol w:w="7517"/>
    </w:tblGrid>
    <w:tr w:rsidR="00D3729B" w:rsidTr="00D3729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sdt>
        <w:sdtPr>
          <w:rPr>
            <w:color w:val="FFFFFF" w:themeColor="background1"/>
          </w:rPr>
          <w:alias w:val="Date"/>
          <w:id w:val="-920719894"/>
          <w:dataBinding w:prefixMappings="xmlns:ns0='http://schemas.microsoft.com/office/2006/coverPageProps'" w:xpath="/ns0:CoverPageProperties[1]/ns0:PublishDate[1]" w:storeItemID="{55AF091B-3C7A-41E3-B477-F2FDAA23CFDA}"/>
          <w:date w:fullDate="2016-01-2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997" w:type="pct"/>
              <w:tc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cBorders>
              <w:shd w:val="clear" w:color="auto" w:fill="9F2936" w:themeFill="accent2"/>
            </w:tcPr>
            <w:p w:rsidR="00D3729B" w:rsidRDefault="00D3729B" w:rsidP="00D3729B">
              <w:pPr>
                <w:pStyle w:val="utrang"/>
                <w:rPr>
                  <w:b w:val="0"/>
                  <w:bCs w:val="0"/>
                  <w:caps/>
                </w:rPr>
              </w:pPr>
              <w:r>
                <w:rPr>
                  <w:color w:val="FFFFFF" w:themeColor="background1"/>
                </w:rPr>
                <w:t>January 24, 2016</w:t>
              </w:r>
            </w:p>
          </w:tc>
        </w:sdtContent>
      </w:sdt>
      <w:tc>
        <w:tcPr>
          <w:tcW w:w="4003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:rsidR="00D3729B" w:rsidRDefault="00A32E4D" w:rsidP="00D3729B">
          <w:pPr>
            <w:pStyle w:val="utrang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FFFFFF" w:themeColor="background1"/>
            </w:rPr>
          </w:pPr>
          <w:sdt>
            <w:sdtPr>
              <w:rPr>
                <w:caps/>
                <w:color w:val="404040" w:themeColor="text1" w:themeTint="BF"/>
              </w:rPr>
              <w:alias w:val="Title"/>
              <w:id w:val="88275249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B2DC2">
                <w:rPr>
                  <w:caps/>
                  <w:color w:val="404040" w:themeColor="text1" w:themeTint="BF"/>
                </w:rPr>
                <w:t>Mr.X</w:t>
              </w:r>
            </w:sdtContent>
          </w:sdt>
        </w:p>
      </w:tc>
    </w:tr>
  </w:tbl>
  <w:p w:rsidR="00D3729B" w:rsidRDefault="00D3729B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nnMausang-Nhnmanh2"/>
      <w:tblW w:w="5000" w:type="pct"/>
      <w:tblBorders>
        <w:top w:val="none" w:sz="0" w:space="0" w:color="auto"/>
      </w:tblBorders>
      <w:tblLook w:val="04A0" w:firstRow="1" w:lastRow="0" w:firstColumn="1" w:lastColumn="0" w:noHBand="0" w:noVBand="1"/>
    </w:tblPr>
    <w:tblGrid>
      <w:gridCol w:w="7489"/>
      <w:gridCol w:w="1900"/>
    </w:tblGrid>
    <w:tr w:rsidR="00D3729B" w:rsidTr="00B4328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988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vAlign w:val="center"/>
        </w:tcPr>
        <w:p w:rsidR="00D3729B" w:rsidRPr="00B43283" w:rsidRDefault="00A32E4D" w:rsidP="00B43283">
          <w:pPr>
            <w:pStyle w:val="utrang"/>
            <w:jc w:val="right"/>
            <w:rPr>
              <w:rFonts w:ascii="Arial" w:hAnsi="Arial" w:cs="Arial"/>
              <w:color w:val="FFFFFF" w:themeColor="background1"/>
              <w:sz w:val="22"/>
            </w:rPr>
          </w:pPr>
          <w:sdt>
            <w:sdtPr>
              <w:rPr>
                <w:rFonts w:ascii="Arial" w:hAnsi="Arial" w:cs="Arial"/>
                <w:caps/>
                <w:color w:val="404040" w:themeColor="text1" w:themeTint="BF"/>
                <w:sz w:val="22"/>
              </w:rPr>
              <w:alias w:val="Title"/>
              <w:id w:val="18495250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B2DC2">
                <w:rPr>
                  <w:rFonts w:ascii="Arial" w:hAnsi="Arial" w:cs="Arial"/>
                  <w:caps/>
                  <w:color w:val="404040" w:themeColor="text1" w:themeTint="BF"/>
                  <w:sz w:val="22"/>
                </w:rPr>
                <w:t>Mr.X</w:t>
              </w:r>
            </w:sdtContent>
          </w:sdt>
        </w:p>
      </w:tc>
      <w:sdt>
        <w:sdtPr>
          <w:rPr>
            <w:rFonts w:ascii="Arial" w:hAnsi="Arial" w:cs="Arial"/>
            <w:color w:val="FFFFFF" w:themeColor="background1"/>
            <w:sz w:val="20"/>
          </w:rPr>
          <w:alias w:val="Date"/>
          <w:id w:val="-2140405151"/>
          <w:dataBinding w:prefixMappings="xmlns:ns0='http://schemas.microsoft.com/office/2006/coverPageProps'" w:xpath="/ns0:CoverPageProperties[1]/ns0:PublishDate[1]" w:storeItemID="{55AF091B-3C7A-41E3-B477-F2FDAA23CFDA}"/>
          <w:date w:fullDate="2016-01-2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012" w:type="pct"/>
              <w:tc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cBorders>
              <w:shd w:val="clear" w:color="auto" w:fill="9F2936" w:themeFill="accent2"/>
              <w:vAlign w:val="center"/>
            </w:tcPr>
            <w:p w:rsidR="00D3729B" w:rsidRPr="00B43283" w:rsidRDefault="00DF5034" w:rsidP="00B43283">
              <w:pPr>
                <w:pStyle w:val="utrang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b w:val="0"/>
                  <w:color w:val="14415C" w:themeColor="accent3" w:themeShade="BF"/>
                </w:rPr>
              </w:pPr>
              <w:r w:rsidRPr="00B43283">
                <w:rPr>
                  <w:rFonts w:ascii="Arial" w:hAnsi="Arial" w:cs="Arial"/>
                  <w:b w:val="0"/>
                  <w:color w:val="FFFFFF" w:themeColor="background1"/>
                  <w:sz w:val="20"/>
                </w:rPr>
                <w:t>January 24, 2016</w:t>
              </w:r>
            </w:p>
          </w:tc>
        </w:sdtContent>
      </w:sdt>
    </w:tr>
  </w:tbl>
  <w:p w:rsidR="00D3729B" w:rsidRDefault="00D3729B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8A0" w:rsidRDefault="000014AC">
    <w:pPr>
      <w:pStyle w:val="utrang"/>
    </w:pPr>
    <w:r>
      <w:rPr>
        <w:noProof/>
      </w:rPr>
      <w:drawing>
        <wp:anchor distT="0" distB="0" distL="114300" distR="114300" simplePos="0" relativeHeight="251677184" behindDoc="0" locked="0" layoutInCell="1" allowOverlap="1" wp14:anchorId="28700B0D" wp14:editId="6D64B754">
          <wp:simplePos x="0" y="0"/>
          <wp:positionH relativeFrom="column">
            <wp:posOffset>-220089</wp:posOffset>
          </wp:positionH>
          <wp:positionV relativeFrom="paragraph">
            <wp:posOffset>-369191</wp:posOffset>
          </wp:positionV>
          <wp:extent cx="516255" cy="516255"/>
          <wp:effectExtent l="0" t="0" r="0" b="0"/>
          <wp:wrapThrough wrapText="bothSides">
            <wp:wrapPolygon edited="0">
              <wp:start x="6376" y="0"/>
              <wp:lineTo x="0" y="3188"/>
              <wp:lineTo x="0" y="18332"/>
              <wp:lineTo x="6376" y="20723"/>
              <wp:lineTo x="14347" y="20723"/>
              <wp:lineTo x="20723" y="18332"/>
              <wp:lineTo x="20723" y="3188"/>
              <wp:lineTo x="14347" y="0"/>
              <wp:lineTo x="6376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-Js-AD_bodere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6255" cy="516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A5C6E"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58640F70" wp14:editId="11B12B55">
              <wp:simplePos x="0" y="0"/>
              <wp:positionH relativeFrom="margin">
                <wp:posOffset>257677</wp:posOffset>
              </wp:positionH>
              <wp:positionV relativeFrom="paragraph">
                <wp:posOffset>-361210</wp:posOffset>
              </wp:positionV>
              <wp:extent cx="3410768" cy="533446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0768" cy="53344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87DBC" w:rsidRPr="00BC600F" w:rsidRDefault="00987DBC" w:rsidP="001A5C6E">
                          <w:pPr>
                            <w:spacing w:after="0"/>
                            <w:rPr>
                              <w:rFonts w:ascii="Helvetica" w:hAnsi="Helvetica" w:cs="Arial"/>
                              <w:b/>
                              <w:color w:val="FFFFFF" w:themeColor="background1"/>
                              <w:sz w:val="28"/>
                            </w:rPr>
                          </w:pPr>
                          <w:r w:rsidRPr="00BC600F">
                            <w:rPr>
                              <w:rFonts w:ascii="Helvetica" w:hAnsi="Helvetica" w:cs="Arial"/>
                              <w:b/>
                              <w:color w:val="FFFFFF" w:themeColor="background1"/>
                              <w:sz w:val="28"/>
                            </w:rPr>
                            <w:t xml:space="preserve">Câu lạc bộ Kỹ sư </w:t>
                          </w:r>
                          <w:r w:rsidR="001A5C6E" w:rsidRPr="00BC600F">
                            <w:rPr>
                              <w:rFonts w:ascii="Helvetica" w:hAnsi="Helvetica" w:cs="Arial"/>
                              <w:b/>
                              <w:color w:val="FFFFFF" w:themeColor="background1"/>
                              <w:sz w:val="28"/>
                            </w:rPr>
                            <w:t xml:space="preserve">phần mềm </w:t>
                          </w:r>
                          <w:r w:rsidRPr="00BC600F">
                            <w:rPr>
                              <w:rFonts w:ascii="Helvetica" w:hAnsi="Helvetica" w:cs="Arial"/>
                              <w:b/>
                              <w:color w:val="FFFFFF" w:themeColor="background1"/>
                              <w:sz w:val="28"/>
                            </w:rPr>
                            <w:t>Nhật Bản</w:t>
                          </w:r>
                        </w:p>
                        <w:p w:rsidR="00987DBC" w:rsidRPr="00BC600F" w:rsidRDefault="00987DBC" w:rsidP="001A5C6E">
                          <w:pPr>
                            <w:spacing w:after="0"/>
                            <w:rPr>
                              <w:rFonts w:ascii="Helvetica" w:hAnsi="Helvetica" w:cs="Arial"/>
                              <w:color w:val="FFFFFF" w:themeColor="background1"/>
                              <w:sz w:val="21"/>
                            </w:rPr>
                          </w:pPr>
                          <w:r w:rsidRPr="00BC600F">
                            <w:rPr>
                              <w:rFonts w:ascii="Helvetica" w:hAnsi="Helvetica" w:cs="Arial"/>
                              <w:color w:val="FFFFFF" w:themeColor="background1"/>
                              <w:sz w:val="21"/>
                            </w:rPr>
                            <w:t>Japanese Software Engineers Club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640F7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20.3pt;margin-top:-28.45pt;width:268.55pt;height:42pt;z-index:25167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" filled="f" stroked="f" strokeweight=".5pt">
              <v:textbox>
                <w:txbxContent>
                  <w:p w:rsidR="00987DBC" w:rsidRPr="00BC600F" w:rsidRDefault="00987DBC" w:rsidP="001A5C6E">
                    <w:pPr>
                      <w:spacing w:after="0"/>
                      <w:rPr>
                        <w:rFonts w:ascii="Helvetica" w:hAnsi="Helvetica" w:cs="Arial"/>
                        <w:b/>
                        <w:color w:val="FFFFFF" w:themeColor="background1"/>
                        <w:sz w:val="28"/>
                      </w:rPr>
                    </w:pPr>
                    <w:r w:rsidRPr="00BC600F">
                      <w:rPr>
                        <w:rFonts w:ascii="Helvetica" w:hAnsi="Helvetica" w:cs="Arial"/>
                        <w:b/>
                        <w:color w:val="FFFFFF" w:themeColor="background1"/>
                        <w:sz w:val="28"/>
                      </w:rPr>
                      <w:t xml:space="preserve">Câu lạc bộ Kỹ sư </w:t>
                    </w:r>
                    <w:r w:rsidR="001A5C6E" w:rsidRPr="00BC600F">
                      <w:rPr>
                        <w:rFonts w:ascii="Helvetica" w:hAnsi="Helvetica" w:cs="Arial"/>
                        <w:b/>
                        <w:color w:val="FFFFFF" w:themeColor="background1"/>
                        <w:sz w:val="28"/>
                      </w:rPr>
                      <w:t xml:space="preserve">phần mềm </w:t>
                    </w:r>
                    <w:r w:rsidRPr="00BC600F">
                      <w:rPr>
                        <w:rFonts w:ascii="Helvetica" w:hAnsi="Helvetica" w:cs="Arial"/>
                        <w:b/>
                        <w:color w:val="FFFFFF" w:themeColor="background1"/>
                        <w:sz w:val="28"/>
                      </w:rPr>
                      <w:t>Nhật Bản</w:t>
                    </w:r>
                  </w:p>
                  <w:p w:rsidR="00987DBC" w:rsidRPr="00BC600F" w:rsidRDefault="00987DBC" w:rsidP="001A5C6E">
                    <w:pPr>
                      <w:spacing w:after="0"/>
                      <w:rPr>
                        <w:rFonts w:ascii="Helvetica" w:hAnsi="Helvetica" w:cs="Arial"/>
                        <w:color w:val="FFFFFF" w:themeColor="background1"/>
                        <w:sz w:val="21"/>
                      </w:rPr>
                    </w:pPr>
                    <w:r w:rsidRPr="00BC600F">
                      <w:rPr>
                        <w:rFonts w:ascii="Helvetica" w:hAnsi="Helvetica" w:cs="Arial"/>
                        <w:color w:val="FFFFFF" w:themeColor="background1"/>
                        <w:sz w:val="21"/>
                      </w:rPr>
                      <w:t>Japanese Software Engineers Club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A5C6E">
      <w:rPr>
        <w:noProof/>
      </w:rPr>
      <w:drawing>
        <wp:anchor distT="0" distB="0" distL="114300" distR="114300" simplePos="0" relativeHeight="251648512" behindDoc="0" locked="0" layoutInCell="1" allowOverlap="1" wp14:anchorId="54D82814" wp14:editId="03867D0F">
          <wp:simplePos x="0" y="0"/>
          <wp:positionH relativeFrom="column">
            <wp:posOffset>-244292</wp:posOffset>
          </wp:positionH>
          <wp:positionV relativeFrom="paragraph">
            <wp:posOffset>-350944</wp:posOffset>
          </wp:positionV>
          <wp:extent cx="485775" cy="485775"/>
          <wp:effectExtent l="0" t="0" r="9525" b="9525"/>
          <wp:wrapThrough wrapText="bothSides">
            <wp:wrapPolygon edited="0">
              <wp:start x="5929" y="0"/>
              <wp:lineTo x="0" y="4235"/>
              <wp:lineTo x="0" y="16941"/>
              <wp:lineTo x="5929" y="21176"/>
              <wp:lineTo x="15247" y="21176"/>
              <wp:lineTo x="21176" y="16941"/>
              <wp:lineTo x="21176" y="4235"/>
              <wp:lineTo x="15247" y="0"/>
              <wp:lineTo x="5929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Js-AD_bodered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058A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34238A" wp14:editId="1544347C">
              <wp:simplePos x="0" y="0"/>
              <wp:positionH relativeFrom="column">
                <wp:posOffset>-1078302</wp:posOffset>
              </wp:positionH>
              <wp:positionV relativeFrom="paragraph">
                <wp:posOffset>-457200</wp:posOffset>
              </wp:positionV>
              <wp:extent cx="7850038" cy="703385"/>
              <wp:effectExtent l="0" t="0" r="17780" b="20955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50038" cy="70338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solidFill>
                          <a:schemeClr val="accent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DC496B" id="Rectangle 17" o:spid="_x0000_s1026" style="position:absolute;margin-left:-84.9pt;margin-top:-36pt;width:618.1pt;height:5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" fillcolor="#9f2936 [3205]" strokecolor="#9f2936 [3205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02A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0F61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684188"/>
    <w:multiLevelType w:val="multilevel"/>
    <w:tmpl w:val="9B50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F74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FF2A0C"/>
    <w:multiLevelType w:val="hybridMultilevel"/>
    <w:tmpl w:val="DB4A4F6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D2572"/>
    <w:multiLevelType w:val="hybridMultilevel"/>
    <w:tmpl w:val="5E80D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94FC1"/>
    <w:multiLevelType w:val="hybridMultilevel"/>
    <w:tmpl w:val="FD762A14"/>
    <w:lvl w:ilvl="0" w:tplc="CFA0D6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80506"/>
    <w:multiLevelType w:val="hybridMultilevel"/>
    <w:tmpl w:val="E5CE91FC"/>
    <w:lvl w:ilvl="0" w:tplc="16BA30A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2EF"/>
    <w:rsid w:val="000014AC"/>
    <w:rsid w:val="00070337"/>
    <w:rsid w:val="000E211C"/>
    <w:rsid w:val="001115B9"/>
    <w:rsid w:val="00135FB5"/>
    <w:rsid w:val="001A5C6E"/>
    <w:rsid w:val="001F4155"/>
    <w:rsid w:val="001F43BB"/>
    <w:rsid w:val="00203D0D"/>
    <w:rsid w:val="00215E57"/>
    <w:rsid w:val="002E37F3"/>
    <w:rsid w:val="0030640E"/>
    <w:rsid w:val="003B7DB6"/>
    <w:rsid w:val="004B033F"/>
    <w:rsid w:val="00553BA6"/>
    <w:rsid w:val="00562DCE"/>
    <w:rsid w:val="005A3EEF"/>
    <w:rsid w:val="00621D28"/>
    <w:rsid w:val="00681C0F"/>
    <w:rsid w:val="006B2DC2"/>
    <w:rsid w:val="006C12EF"/>
    <w:rsid w:val="006C5325"/>
    <w:rsid w:val="006F1EAF"/>
    <w:rsid w:val="00757965"/>
    <w:rsid w:val="00773CDF"/>
    <w:rsid w:val="007A2B0E"/>
    <w:rsid w:val="007C6A3E"/>
    <w:rsid w:val="007E2C90"/>
    <w:rsid w:val="007E3CA7"/>
    <w:rsid w:val="00876793"/>
    <w:rsid w:val="0088782A"/>
    <w:rsid w:val="00890C9D"/>
    <w:rsid w:val="00891572"/>
    <w:rsid w:val="008A73E0"/>
    <w:rsid w:val="008D6E32"/>
    <w:rsid w:val="00901B73"/>
    <w:rsid w:val="00987DBC"/>
    <w:rsid w:val="009D52D3"/>
    <w:rsid w:val="00A32E4D"/>
    <w:rsid w:val="00A75038"/>
    <w:rsid w:val="00B43283"/>
    <w:rsid w:val="00B93E24"/>
    <w:rsid w:val="00BC600F"/>
    <w:rsid w:val="00C2335E"/>
    <w:rsid w:val="00C74582"/>
    <w:rsid w:val="00CC4A50"/>
    <w:rsid w:val="00CC7460"/>
    <w:rsid w:val="00CE073C"/>
    <w:rsid w:val="00CF5F51"/>
    <w:rsid w:val="00D01D75"/>
    <w:rsid w:val="00D058A0"/>
    <w:rsid w:val="00D3729B"/>
    <w:rsid w:val="00D6051F"/>
    <w:rsid w:val="00DA0B70"/>
    <w:rsid w:val="00DF5034"/>
    <w:rsid w:val="00E21480"/>
    <w:rsid w:val="00E3169E"/>
    <w:rsid w:val="00E35113"/>
    <w:rsid w:val="00E4190B"/>
    <w:rsid w:val="00EB37AD"/>
    <w:rsid w:val="00ED053E"/>
    <w:rsid w:val="00ED08D0"/>
    <w:rsid w:val="00EE252C"/>
    <w:rsid w:val="00F1656B"/>
    <w:rsid w:val="00F34AF7"/>
    <w:rsid w:val="00FC1B7D"/>
    <w:rsid w:val="00FD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015C3"/>
  <w15:docId w15:val="{5B974C77-72E1-4981-BC58-EF7C54B1C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Binhthng">
    <w:name w:val="Normal"/>
    <w:qFormat/>
    <w:rsid w:val="00C2335E"/>
  </w:style>
  <w:style w:type="paragraph" w:styleId="u1">
    <w:name w:val="heading 1"/>
    <w:basedOn w:val="Binhthng"/>
    <w:next w:val="Binhthng"/>
    <w:link w:val="u1Char"/>
    <w:uiPriority w:val="9"/>
    <w:qFormat/>
    <w:rsid w:val="00773C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ImagePlaceHolder">
    <w:name w:val="Image Place Holder"/>
    <w:basedOn w:val="Binhthng"/>
    <w:rsid w:val="0088782A"/>
    <w:pPr>
      <w:spacing w:after="0" w:line="240" w:lineRule="auto"/>
      <w:jc w:val="center"/>
    </w:pPr>
    <w:rPr>
      <w:rFonts w:ascii="Arial" w:eastAsia="Times New Roman" w:hAnsi="Arial"/>
      <w:color w:val="333333"/>
      <w:szCs w:val="24"/>
    </w:rPr>
  </w:style>
  <w:style w:type="paragraph" w:customStyle="1" w:styleId="APROPOSALTO">
    <w:name w:val="A PROPOSAL TO:"/>
    <w:basedOn w:val="Binhthng"/>
    <w:link w:val="APROPOSALTOChar"/>
    <w:qFormat/>
    <w:rsid w:val="0088782A"/>
    <w:pPr>
      <w:widowControl w:val="0"/>
      <w:autoSpaceDE w:val="0"/>
      <w:autoSpaceDN w:val="0"/>
      <w:adjustRightInd w:val="0"/>
      <w:spacing w:after="0" w:line="288" w:lineRule="auto"/>
      <w:jc w:val="right"/>
      <w:textAlignment w:val="center"/>
    </w:pPr>
    <w:rPr>
      <w:rFonts w:ascii="Arial" w:eastAsia="Times New Roman" w:hAnsi="Arial"/>
      <w:i/>
      <w:color w:val="215352"/>
      <w:sz w:val="34"/>
      <w:szCs w:val="34"/>
    </w:rPr>
  </w:style>
  <w:style w:type="paragraph" w:customStyle="1" w:styleId="MonthDayYear01">
    <w:name w:val="Month Day Year 01"/>
    <w:basedOn w:val="Binhthng"/>
    <w:link w:val="MonthDayYear01Char"/>
    <w:qFormat/>
    <w:rsid w:val="0088782A"/>
    <w:pPr>
      <w:widowControl w:val="0"/>
      <w:autoSpaceDE w:val="0"/>
      <w:autoSpaceDN w:val="0"/>
      <w:adjustRightInd w:val="0"/>
      <w:spacing w:after="0" w:line="288" w:lineRule="auto"/>
      <w:jc w:val="right"/>
      <w:textAlignment w:val="center"/>
    </w:pPr>
    <w:rPr>
      <w:rFonts w:ascii="Arial" w:eastAsia="Times New Roman" w:hAnsi="Arial"/>
      <w:color w:val="215352"/>
      <w:szCs w:val="24"/>
    </w:rPr>
  </w:style>
  <w:style w:type="character" w:customStyle="1" w:styleId="APROPOSALTOChar">
    <w:name w:val="A PROPOSAL TO: Char"/>
    <w:basedOn w:val="Phngmcinhcuaoanvn"/>
    <w:link w:val="APROPOSALTO"/>
    <w:rsid w:val="0088782A"/>
    <w:rPr>
      <w:rFonts w:ascii="Arial" w:eastAsia="Times New Roman" w:hAnsi="Arial" w:cs="Times New Roman"/>
      <w:i/>
      <w:color w:val="215352"/>
      <w:sz w:val="34"/>
      <w:szCs w:val="34"/>
    </w:rPr>
  </w:style>
  <w:style w:type="character" w:customStyle="1" w:styleId="MonthDayYear01Char">
    <w:name w:val="Month Day Year 01 Char"/>
    <w:basedOn w:val="Phngmcinhcuaoanvn"/>
    <w:link w:val="MonthDayYear01"/>
    <w:rsid w:val="0088782A"/>
    <w:rPr>
      <w:rFonts w:ascii="Arial" w:eastAsia="Times New Roman" w:hAnsi="Arial" w:cs="Times New Roman"/>
      <w:color w:val="215352"/>
      <w:sz w:val="24"/>
      <w:szCs w:val="24"/>
    </w:rPr>
  </w:style>
  <w:style w:type="paragraph" w:customStyle="1" w:styleId="MonthDayYear02">
    <w:name w:val="Month Day Year 02"/>
    <w:basedOn w:val="MonthDayYear01"/>
    <w:link w:val="MonthDayYear02Char"/>
    <w:qFormat/>
    <w:rsid w:val="0088782A"/>
    <w:rPr>
      <w:color w:val="FFFFFF"/>
    </w:rPr>
  </w:style>
  <w:style w:type="paragraph" w:customStyle="1" w:styleId="INSERTHEADLINEHERE01">
    <w:name w:val="INSERT HEADLINE HERE 01"/>
    <w:basedOn w:val="Binhthng"/>
    <w:link w:val="INSERTHEADLINEHERE01Char"/>
    <w:qFormat/>
    <w:rsid w:val="0088782A"/>
    <w:pPr>
      <w:widowControl w:val="0"/>
      <w:suppressAutoHyphens/>
      <w:autoSpaceDE w:val="0"/>
      <w:autoSpaceDN w:val="0"/>
      <w:adjustRightInd w:val="0"/>
      <w:spacing w:before="120" w:after="0" w:line="288" w:lineRule="auto"/>
      <w:jc w:val="center"/>
      <w:textAlignment w:val="center"/>
    </w:pPr>
    <w:rPr>
      <w:rFonts w:ascii="Arial" w:eastAsia="Times New Roman" w:hAnsi="Arial"/>
      <w:b/>
      <w:color w:val="215352"/>
      <w:sz w:val="30"/>
      <w:szCs w:val="30"/>
    </w:rPr>
  </w:style>
  <w:style w:type="character" w:customStyle="1" w:styleId="MonthDayYear02Char">
    <w:name w:val="Month Day Year 02 Char"/>
    <w:basedOn w:val="MonthDayYear01Char"/>
    <w:link w:val="MonthDayYear02"/>
    <w:rsid w:val="0088782A"/>
    <w:rPr>
      <w:rFonts w:ascii="Arial" w:eastAsia="Times New Roman" w:hAnsi="Arial" w:cs="Times New Roman"/>
      <w:color w:val="FFFFFF"/>
      <w:sz w:val="24"/>
      <w:szCs w:val="24"/>
    </w:rPr>
  </w:style>
  <w:style w:type="paragraph" w:customStyle="1" w:styleId="SUBHEAD01">
    <w:name w:val="SUBHEAD 01"/>
    <w:basedOn w:val="Binhthng"/>
    <w:link w:val="SUBHEAD01Char"/>
    <w:qFormat/>
    <w:rsid w:val="0088782A"/>
    <w:pPr>
      <w:widowControl w:val="0"/>
      <w:suppressAutoHyphens/>
      <w:autoSpaceDE w:val="0"/>
      <w:autoSpaceDN w:val="0"/>
      <w:adjustRightInd w:val="0"/>
      <w:spacing w:before="120" w:after="0" w:line="288" w:lineRule="auto"/>
      <w:textAlignment w:val="center"/>
    </w:pPr>
    <w:rPr>
      <w:rFonts w:ascii="Arial" w:eastAsia="Times New Roman" w:hAnsi="Arial"/>
      <w:color w:val="215352"/>
      <w:sz w:val="26"/>
      <w:szCs w:val="26"/>
    </w:rPr>
  </w:style>
  <w:style w:type="character" w:customStyle="1" w:styleId="INSERTHEADLINEHERE01Char">
    <w:name w:val="INSERT HEADLINE HERE 01 Char"/>
    <w:basedOn w:val="Phngmcinhcuaoanvn"/>
    <w:link w:val="INSERTHEADLINEHERE01"/>
    <w:rsid w:val="0088782A"/>
    <w:rPr>
      <w:rFonts w:ascii="Arial" w:eastAsia="Times New Roman" w:hAnsi="Arial" w:cs="Times New Roman"/>
      <w:b/>
      <w:color w:val="215352"/>
      <w:sz w:val="30"/>
      <w:szCs w:val="30"/>
    </w:rPr>
  </w:style>
  <w:style w:type="paragraph" w:customStyle="1" w:styleId="BodyText01">
    <w:name w:val="Body Text 01"/>
    <w:basedOn w:val="Binhthng"/>
    <w:link w:val="BodyText01Char"/>
    <w:qFormat/>
    <w:rsid w:val="0088782A"/>
    <w:pPr>
      <w:widowControl w:val="0"/>
      <w:suppressAutoHyphens/>
      <w:autoSpaceDE w:val="0"/>
      <w:autoSpaceDN w:val="0"/>
      <w:adjustRightInd w:val="0"/>
      <w:spacing w:before="120" w:after="0" w:line="240" w:lineRule="atLeast"/>
      <w:jc w:val="both"/>
      <w:textAlignment w:val="center"/>
    </w:pPr>
    <w:rPr>
      <w:rFonts w:ascii="Arial" w:eastAsia="Times New Roman" w:hAnsi="Arial"/>
      <w:color w:val="333333"/>
      <w:sz w:val="18"/>
      <w:szCs w:val="18"/>
    </w:rPr>
  </w:style>
  <w:style w:type="character" w:customStyle="1" w:styleId="SUBHEAD01Char">
    <w:name w:val="SUBHEAD 01 Char"/>
    <w:basedOn w:val="Phngmcinhcuaoanvn"/>
    <w:link w:val="SUBHEAD01"/>
    <w:rsid w:val="0088782A"/>
    <w:rPr>
      <w:rFonts w:ascii="Arial" w:eastAsia="Times New Roman" w:hAnsi="Arial" w:cs="Times New Roman"/>
      <w:color w:val="215352"/>
      <w:sz w:val="26"/>
      <w:szCs w:val="26"/>
    </w:rPr>
  </w:style>
  <w:style w:type="paragraph" w:customStyle="1" w:styleId="descriptionhere01">
    <w:name w:val="description here 01"/>
    <w:basedOn w:val="Binhthng"/>
    <w:link w:val="descriptionhere01Char"/>
    <w:qFormat/>
    <w:rsid w:val="0088782A"/>
    <w:pPr>
      <w:widowControl w:val="0"/>
      <w:suppressAutoHyphens/>
      <w:autoSpaceDE w:val="0"/>
      <w:autoSpaceDN w:val="0"/>
      <w:adjustRightInd w:val="0"/>
      <w:spacing w:after="0" w:line="240" w:lineRule="atLeast"/>
      <w:ind w:right="-122"/>
      <w:jc w:val="both"/>
      <w:textAlignment w:val="center"/>
    </w:pPr>
    <w:rPr>
      <w:rFonts w:ascii="Arial" w:eastAsia="Times New Roman" w:hAnsi="Arial"/>
      <w:color w:val="333333"/>
      <w:sz w:val="18"/>
      <w:szCs w:val="18"/>
    </w:rPr>
  </w:style>
  <w:style w:type="character" w:customStyle="1" w:styleId="BodyText01Char">
    <w:name w:val="Body Text 01 Char"/>
    <w:basedOn w:val="Phngmcinhcuaoanvn"/>
    <w:link w:val="BodyText01"/>
    <w:rsid w:val="0088782A"/>
    <w:rPr>
      <w:rFonts w:ascii="Arial" w:eastAsia="Times New Roman" w:hAnsi="Arial" w:cs="Times New Roman"/>
      <w:color w:val="333333"/>
      <w:sz w:val="18"/>
      <w:szCs w:val="18"/>
    </w:rPr>
  </w:style>
  <w:style w:type="character" w:customStyle="1" w:styleId="descriptionhere01Char">
    <w:name w:val="description here 01 Char"/>
    <w:basedOn w:val="Phngmcinhcuaoanvn"/>
    <w:link w:val="descriptionhere01"/>
    <w:rsid w:val="0088782A"/>
    <w:rPr>
      <w:rFonts w:ascii="Arial" w:eastAsia="Times New Roman" w:hAnsi="Arial" w:cs="Times New Roman"/>
      <w:color w:val="333333"/>
      <w:sz w:val="18"/>
      <w:szCs w:val="18"/>
    </w:rPr>
  </w:style>
  <w:style w:type="paragraph" w:customStyle="1" w:styleId="Address01">
    <w:name w:val="Address 01"/>
    <w:basedOn w:val="Binhthng"/>
    <w:link w:val="Address01Char"/>
    <w:qFormat/>
    <w:rsid w:val="0088782A"/>
    <w:pPr>
      <w:widowControl w:val="0"/>
      <w:suppressAutoHyphens/>
      <w:autoSpaceDE w:val="0"/>
      <w:autoSpaceDN w:val="0"/>
      <w:adjustRightInd w:val="0"/>
      <w:spacing w:before="120" w:after="0" w:line="288" w:lineRule="auto"/>
      <w:jc w:val="center"/>
      <w:textAlignment w:val="center"/>
    </w:pPr>
    <w:rPr>
      <w:rFonts w:ascii="Arial" w:eastAsia="Times New Roman" w:hAnsi="Arial"/>
      <w:color w:val="215352"/>
      <w:sz w:val="20"/>
      <w:szCs w:val="20"/>
    </w:rPr>
  </w:style>
  <w:style w:type="paragraph" w:customStyle="1" w:styleId="websiteemail">
    <w:name w:val="website/email"/>
    <w:basedOn w:val="Binhthng"/>
    <w:link w:val="websiteemailChar"/>
    <w:qFormat/>
    <w:rsid w:val="0088782A"/>
    <w:pPr>
      <w:widowControl w:val="0"/>
      <w:autoSpaceDE w:val="0"/>
      <w:autoSpaceDN w:val="0"/>
      <w:adjustRightInd w:val="0"/>
      <w:spacing w:after="0" w:line="360" w:lineRule="atLeast"/>
      <w:jc w:val="center"/>
      <w:textAlignment w:val="center"/>
    </w:pPr>
    <w:rPr>
      <w:rFonts w:ascii="Arial" w:eastAsia="Times New Roman" w:hAnsi="Arial"/>
      <w:b/>
      <w:color w:val="215352"/>
      <w:sz w:val="20"/>
      <w:szCs w:val="20"/>
    </w:rPr>
  </w:style>
  <w:style w:type="character" w:customStyle="1" w:styleId="Address01Char">
    <w:name w:val="Address 01 Char"/>
    <w:basedOn w:val="Phngmcinhcuaoanvn"/>
    <w:link w:val="Address01"/>
    <w:rsid w:val="0088782A"/>
    <w:rPr>
      <w:rFonts w:ascii="Arial" w:eastAsia="Times New Roman" w:hAnsi="Arial" w:cs="Times New Roman"/>
      <w:color w:val="215352"/>
      <w:sz w:val="20"/>
      <w:szCs w:val="20"/>
    </w:rPr>
  </w:style>
  <w:style w:type="character" w:customStyle="1" w:styleId="websiteemailChar">
    <w:name w:val="website/email Char"/>
    <w:basedOn w:val="Phngmcinhcuaoanvn"/>
    <w:link w:val="websiteemail"/>
    <w:rsid w:val="0088782A"/>
    <w:rPr>
      <w:rFonts w:ascii="Arial" w:eastAsia="Times New Roman" w:hAnsi="Arial" w:cs="Times New Roman"/>
      <w:b/>
      <w:color w:val="215352"/>
      <w:sz w:val="20"/>
      <w:szCs w:val="20"/>
    </w:rPr>
  </w:style>
  <w:style w:type="paragraph" w:styleId="KhngDncch">
    <w:name w:val="No Spacing"/>
    <w:link w:val="KhngDncchChar"/>
    <w:uiPriority w:val="1"/>
    <w:qFormat/>
    <w:rsid w:val="0088782A"/>
    <w:pPr>
      <w:spacing w:after="0" w:line="240" w:lineRule="auto"/>
    </w:pPr>
  </w:style>
  <w:style w:type="character" w:customStyle="1" w:styleId="KhngDncchChar">
    <w:name w:val="Không Dãn cách Char"/>
    <w:basedOn w:val="Phngmcinhcuaoanvn"/>
    <w:link w:val="KhngDncch"/>
    <w:uiPriority w:val="1"/>
    <w:rsid w:val="0088782A"/>
  </w:style>
  <w:style w:type="paragraph" w:styleId="Chntrang">
    <w:name w:val="footer"/>
    <w:basedOn w:val="Binhthng"/>
    <w:link w:val="ChntrangChar"/>
    <w:uiPriority w:val="99"/>
    <w:unhideWhenUsed/>
    <w:rsid w:val="0088782A"/>
    <w:pPr>
      <w:tabs>
        <w:tab w:val="center" w:pos="4680"/>
        <w:tab w:val="right" w:pos="9360"/>
      </w:tabs>
      <w:spacing w:after="0" w:line="240" w:lineRule="auto"/>
    </w:pPr>
    <w:rPr>
      <w:rFonts w:eastAsia="Times New Roman"/>
      <w:szCs w:val="24"/>
    </w:rPr>
  </w:style>
  <w:style w:type="character" w:customStyle="1" w:styleId="ChntrangChar">
    <w:name w:val="Chân trang Char"/>
    <w:basedOn w:val="Phngmcinhcuaoanvn"/>
    <w:link w:val="Chntrang"/>
    <w:uiPriority w:val="99"/>
    <w:rsid w:val="0088782A"/>
    <w:rPr>
      <w:rFonts w:ascii="Times New Roman" w:eastAsia="Times New Roman" w:hAnsi="Times New Roman" w:cs="Times New Roman"/>
      <w:sz w:val="24"/>
      <w:szCs w:val="24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887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88782A"/>
    <w:rPr>
      <w:rFonts w:ascii="Tahoma" w:hAnsi="Tahoma" w:cs="Tahoma"/>
      <w:sz w:val="16"/>
      <w:szCs w:val="16"/>
    </w:rPr>
  </w:style>
  <w:style w:type="paragraph" w:styleId="utrang">
    <w:name w:val="header"/>
    <w:basedOn w:val="Binhthng"/>
    <w:link w:val="utrangChar"/>
    <w:uiPriority w:val="99"/>
    <w:unhideWhenUsed/>
    <w:rsid w:val="00FD3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D3DD4"/>
  </w:style>
  <w:style w:type="table" w:styleId="TnnMausang-Nhnmanh2">
    <w:name w:val="Light Shading Accent 2"/>
    <w:basedOn w:val="BangThngthng"/>
    <w:uiPriority w:val="60"/>
    <w:rsid w:val="001F43BB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Bang">
    <w:name w:val="Table Grid"/>
    <w:basedOn w:val="BangThngthng"/>
    <w:uiPriority w:val="59"/>
    <w:rsid w:val="00DF5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nbanCcchu">
    <w:name w:val="footnote text"/>
    <w:basedOn w:val="Binhthng"/>
    <w:link w:val="VnbanCcchuChar"/>
    <w:uiPriority w:val="99"/>
    <w:semiHidden/>
    <w:unhideWhenUsed/>
    <w:rsid w:val="00773CDF"/>
    <w:pPr>
      <w:spacing w:after="0"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773CDF"/>
    <w:rPr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773CDF"/>
    <w:rPr>
      <w:vertAlign w:val="superscript"/>
    </w:rPr>
  </w:style>
  <w:style w:type="character" w:customStyle="1" w:styleId="u1Char">
    <w:name w:val="Đầu đề 1 Char"/>
    <w:basedOn w:val="Phngmcinhcuaoanvn"/>
    <w:link w:val="u1"/>
    <w:uiPriority w:val="9"/>
    <w:rsid w:val="00773CDF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uMucluc">
    <w:name w:val="TOC Heading"/>
    <w:basedOn w:val="u1"/>
    <w:next w:val="Binhthng"/>
    <w:uiPriority w:val="39"/>
    <w:unhideWhenUsed/>
    <w:qFormat/>
    <w:rsid w:val="00773CDF"/>
    <w:pPr>
      <w:outlineLvl w:val="9"/>
    </w:pPr>
    <w:rPr>
      <w:lang w:eastAsia="ja-JP"/>
    </w:rPr>
  </w:style>
  <w:style w:type="character" w:styleId="Siuktni">
    <w:name w:val="Hyperlink"/>
    <w:basedOn w:val="Phngmcinhcuaoanvn"/>
    <w:uiPriority w:val="99"/>
    <w:unhideWhenUsed/>
    <w:rsid w:val="00EB37AD"/>
    <w:rPr>
      <w:color w:val="6B9F25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6C12EF"/>
    <w:pPr>
      <w:ind w:left="720"/>
      <w:contextualSpacing/>
    </w:pPr>
  </w:style>
  <w:style w:type="paragraph" w:styleId="ThngthngWeb">
    <w:name w:val="Normal (Web)"/>
    <w:basedOn w:val="Binhthng"/>
    <w:uiPriority w:val="99"/>
    <w:unhideWhenUsed/>
    <w:rsid w:val="00CC7460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4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mailto:jsclub.fpt@gmail.com" TargetMode="External"/><Relationship Id="rId1" Type="http://schemas.openxmlformats.org/officeDocument/2006/relationships/hyperlink" Target="file:///E:\ClubAndOG\JS%20Club\2016\Spring2016\TatNien_Src\www.facebook.com\fu.jsclub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GSTONE\Downloads\10.12-docs-template-js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D86B17-DC9C-4A2D-9BCC-B817E280C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10.12-docs-template-js</Template>
  <TotalTime>188</TotalTime>
  <Pages>5</Pages>
  <Words>340</Words>
  <Characters>1938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FaceBooK</vt:lpstr>
      <vt:lpstr>FaceBooK</vt:lpstr>
    </vt:vector>
  </TitlesOfParts>
  <Company>123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Mr.X</dc:title>
  <dc:creator>BIGSTONE</dc:creator>
  <cp:lastModifiedBy>Pham Oanh</cp:lastModifiedBy>
  <cp:revision>19</cp:revision>
  <dcterms:created xsi:type="dcterms:W3CDTF">2016-03-27T09:59:00Z</dcterms:created>
  <dcterms:modified xsi:type="dcterms:W3CDTF">2016-04-03T15:50:00Z</dcterms:modified>
</cp:coreProperties>
</file>